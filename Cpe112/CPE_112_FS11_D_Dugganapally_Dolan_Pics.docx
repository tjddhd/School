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52" w:rsidRDefault="00FC5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Attached 1:</w:t>
      </w:r>
      <w:r>
        <w:rPr>
          <w:b/>
          <w:sz w:val="32"/>
          <w:szCs w:val="32"/>
          <w:u w:val="single"/>
        </w:rPr>
        <w:br/>
      </w:r>
      <w:r w:rsidRPr="00FC5B90">
        <w:rPr>
          <w:noProof/>
          <w:sz w:val="32"/>
          <w:szCs w:val="32"/>
        </w:rPr>
        <w:drawing>
          <wp:inline distT="0" distB="0" distL="0" distR="0" wp14:anchorId="410F5622" wp14:editId="046827BA">
            <wp:extent cx="15811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90" w:rsidRDefault="00FC5B90">
      <w:pPr>
        <w:rPr>
          <w:b/>
          <w:sz w:val="32"/>
          <w:szCs w:val="32"/>
          <w:u w:val="single"/>
        </w:rPr>
      </w:pPr>
    </w:p>
    <w:p w:rsidR="00FC5B90" w:rsidRPr="00FC5B90" w:rsidRDefault="00FC5B90">
      <w:pPr>
        <w:rPr>
          <w:sz w:val="32"/>
          <w:szCs w:val="32"/>
        </w:rPr>
      </w:pPr>
      <w:bookmarkStart w:id="0" w:name="_GoBack"/>
      <w:bookmarkEnd w:id="0"/>
    </w:p>
    <w:sectPr w:rsidR="00FC5B90" w:rsidRPr="00FC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B90"/>
    <w:rsid w:val="003D0A16"/>
    <w:rsid w:val="005C086F"/>
    <w:rsid w:val="006D0E52"/>
    <w:rsid w:val="008F6E67"/>
    <w:rsid w:val="00E068C4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3877C3FC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tjddhd</dc:creator>
  <cp:keywords/>
  <dc:description/>
  <cp:lastModifiedBy>tjddhd</cp:lastModifiedBy>
  <cp:revision>1</cp:revision>
  <dcterms:created xsi:type="dcterms:W3CDTF">2011-11-18T23:12:00Z</dcterms:created>
  <dcterms:modified xsi:type="dcterms:W3CDTF">2011-11-19T00:32:00Z</dcterms:modified>
</cp:coreProperties>
</file>