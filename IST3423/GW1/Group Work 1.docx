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894" w:rsidRDefault="003B0894">
      <w:r>
        <w:t>Group Work #1: Stanley Lu (sl9p9) and Thomas Dolan (tjddhd)</w:t>
      </w:r>
      <w:bookmarkStart w:id="0" w:name="_GoBack"/>
      <w:bookmarkEnd w:id="0"/>
    </w:p>
    <w:p w:rsidR="003B0894" w:rsidRDefault="003B0894">
      <w:r>
        <w:t>Part 1: Relationships</w:t>
      </w:r>
    </w:p>
    <w:p w:rsidR="00E82760" w:rsidRDefault="003B0894">
      <w:r>
        <w:rPr>
          <w:noProof/>
        </w:rPr>
        <w:drawing>
          <wp:inline distT="0" distB="0" distL="0" distR="0">
            <wp:extent cx="5943600" cy="155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_Work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94" w:rsidRDefault="003B0894"/>
    <w:p w:rsidR="003B0894" w:rsidRDefault="003B0894">
      <w:r>
        <w:rPr>
          <w:noProof/>
        </w:rPr>
        <w:drawing>
          <wp:inline distT="0" distB="0" distL="0" distR="0">
            <wp:extent cx="5943600" cy="1698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_Work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94" w:rsidRDefault="003B0894"/>
    <w:p w:rsidR="003B0894" w:rsidRDefault="003B0894">
      <w:r>
        <w:rPr>
          <w:noProof/>
        </w:rPr>
        <w:drawing>
          <wp:inline distT="0" distB="0" distL="0" distR="0">
            <wp:extent cx="5943600" cy="294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_Work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94" w:rsidRDefault="003B0894"/>
    <w:p w:rsidR="003B0894" w:rsidRDefault="003B0894">
      <w:r>
        <w:br w:type="page"/>
      </w:r>
    </w:p>
    <w:p w:rsidR="003B0894" w:rsidRDefault="003B0894">
      <w:r>
        <w:lastRenderedPageBreak/>
        <w:t>Part 2: Data</w:t>
      </w:r>
    </w:p>
    <w:p w:rsidR="003B0894" w:rsidRDefault="003B0894">
      <w:r>
        <w:rPr>
          <w:noProof/>
        </w:rPr>
        <w:drawing>
          <wp:inline distT="0" distB="0" distL="0" distR="0">
            <wp:extent cx="5943600" cy="2355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up_Work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94" w:rsidRDefault="003B0894"/>
    <w:p w:rsidR="003B0894" w:rsidRDefault="003B0894"/>
    <w:p w:rsidR="003B0894" w:rsidRDefault="003B0894">
      <w:r>
        <w:rPr>
          <w:noProof/>
        </w:rPr>
        <w:drawing>
          <wp:inline distT="0" distB="0" distL="0" distR="0">
            <wp:extent cx="5943600" cy="175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oup_Work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94" w:rsidRDefault="003B0894">
      <w:r>
        <w:br w:type="page"/>
      </w:r>
    </w:p>
    <w:p w:rsidR="003B0894" w:rsidRDefault="003B0894">
      <w:r>
        <w:t>Part 3: Form Wizard</w:t>
      </w:r>
    </w:p>
    <w:p w:rsidR="003B0894" w:rsidRDefault="003B0894">
      <w:r>
        <w:rPr>
          <w:noProof/>
        </w:rPr>
        <w:drawing>
          <wp:inline distT="0" distB="0" distL="0" distR="0">
            <wp:extent cx="5943600" cy="345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oup_Work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94" w:rsidRDefault="003B0894"/>
    <w:p w:rsidR="003B0894" w:rsidRDefault="003B0894">
      <w:r>
        <w:rPr>
          <w:noProof/>
        </w:rPr>
        <w:drawing>
          <wp:inline distT="0" distB="0" distL="0" distR="0">
            <wp:extent cx="5943600" cy="3775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_Work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94" w:rsidRDefault="003B0894">
      <w:r>
        <w:br w:type="page"/>
      </w:r>
    </w:p>
    <w:p w:rsidR="003B0894" w:rsidRDefault="003B0894">
      <w:r>
        <w:t>Part 4: Report Wizard</w:t>
      </w:r>
    </w:p>
    <w:p w:rsidR="003B0894" w:rsidRDefault="003B0894">
      <w:r>
        <w:rPr>
          <w:noProof/>
        </w:rPr>
        <w:drawing>
          <wp:inline distT="0" distB="0" distL="0" distR="0">
            <wp:extent cx="5943600" cy="326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oup_Work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94"/>
    <w:rsid w:val="003B0894"/>
    <w:rsid w:val="005422DF"/>
    <w:rsid w:val="009B39F1"/>
    <w:rsid w:val="00E8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446D4-313A-44BC-A41A-B906A336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2D733A62</Template>
  <TotalTime>8</TotalTime>
  <Pages>4</Pages>
  <Words>24</Words>
  <Characters>141</Characters>
  <Application>Microsoft Office Word</Application>
  <DocSecurity>0</DocSecurity>
  <Lines>1</Lines>
  <Paragraphs>1</Paragraphs>
  <ScaleCrop>false</ScaleCrop>
  <Company>Missouri University of Science and Technology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Dolan, Thomas J. (S&amp;T-Student)</dc:creator>
  <cp:keywords/>
  <dc:description/>
  <cp:lastModifiedBy>Dolan, Thomas J. (S&amp;T-Student)</cp:lastModifiedBy>
  <cp:revision>1</cp:revision>
  <cp:lastPrinted>2014-09-02T00:09:00Z</cp:lastPrinted>
  <dcterms:created xsi:type="dcterms:W3CDTF">2014-09-01T23:42:00Z</dcterms:created>
  <dcterms:modified xsi:type="dcterms:W3CDTF">2014-09-02T00:11:00Z</dcterms:modified>
</cp:coreProperties>
</file>