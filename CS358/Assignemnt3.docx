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Assignemnt3_main.m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</w:t>
      </w:r>
      <w:proofErr w:type="spellEnd"/>
      <w:proofErr w:type="gramEnd"/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[0,1],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[],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ytick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[], </w:t>
      </w:r>
      <w:r>
        <w:rPr>
          <w:rFonts w:ascii="Courier New" w:hAnsi="Courier New" w:cs="Courier New"/>
          <w:color w:val="A020F0"/>
          <w:sz w:val="20"/>
          <w:szCs w:val="20"/>
        </w:rPr>
        <w:t>'box'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[0.1,0.15,0.8,0.8])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text(.5,.72,</w:t>
      </w:r>
      <w:r>
        <w:rPr>
          <w:rFonts w:ascii="Courier New" w:hAnsi="Courier New" w:cs="Courier New"/>
          <w:color w:val="A020F0"/>
          <w:sz w:val="20"/>
          <w:szCs w:val="20"/>
        </w:rPr>
        <w:t>'Assignment 3, Plane, cube and its Projection on the Plane'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12,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Fontweight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'Times'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HorizontalAlignment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'center'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=10;w=80;h=30;xinc=80;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'Axes'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'axes'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x,y,w,h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x+xinc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'Plane'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'plane'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x,y,w,h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x+xinc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'Cube'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'cube'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x,y,w,h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x+xinc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ParallelProCube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'parallel'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x,y,w,h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x+xinc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'Perspective'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'perspective'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x,y,w,h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x+xinc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'Reset'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'Assignment3_main'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x,y,w,h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x+xinc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'About'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'about'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x,y,w,h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x+xinc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1AE3" w:rsidRDefault="00681AE3">
      <w:r>
        <w:br w:type="page"/>
      </w:r>
    </w:p>
    <w:p w:rsidR="000C7AB7" w:rsidRDefault="00681AE3">
      <w:proofErr w:type="spellStart"/>
      <w:r>
        <w:lastRenderedPageBreak/>
        <w:t>plane.m</w:t>
      </w:r>
      <w:proofErr w:type="spellEnd"/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[-150, 150, 150, -150, 150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-150, -150, 150, 150, -150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300, 300, 310, 310,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300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plot3(x);</w:t>
      </w:r>
    </w:p>
    <w:p w:rsidR="00681AE3" w:rsidRDefault="00681AE3">
      <w:r>
        <w:br w:type="page"/>
      </w:r>
    </w:p>
    <w:p w:rsidR="00681AE3" w:rsidRDefault="00681AE3">
      <w:proofErr w:type="spellStart"/>
      <w:r>
        <w:lastRenderedPageBreak/>
        <w:t>axes.m</w:t>
      </w:r>
      <w:proofErr w:type="spellEnd"/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[-50:450];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[-50:450];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[-50:450]; 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squeeze(X),squeeze(Y),squeeze(Z))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</w:t>
      </w:r>
      <w:proofErr w:type="spellEnd"/>
      <w:proofErr w:type="gramEnd"/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81AE3" w:rsidRDefault="00681AE3">
      <w:r>
        <w:br w:type="page"/>
      </w:r>
    </w:p>
    <w:p w:rsidR="00681AE3" w:rsidRDefault="00681AE3">
      <w:proofErr w:type="spellStart"/>
      <w:r>
        <w:lastRenderedPageBreak/>
        <w:t>about.m</w:t>
      </w:r>
      <w:proofErr w:type="spellEnd"/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text(.5,.92,</w:t>
      </w:r>
      <w:r>
        <w:rPr>
          <w:rFonts w:ascii="Courier New" w:hAnsi="Courier New" w:cs="Courier New"/>
          <w:color w:val="A020F0"/>
          <w:sz w:val="20"/>
          <w:szCs w:val="20"/>
        </w:rPr>
        <w:t>'Assignment 3, Parallel Projection'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12,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Fontweight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'Times'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HorizontalAlignment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'center'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text(.5,.82,</w:t>
      </w:r>
      <w:r>
        <w:rPr>
          <w:rFonts w:ascii="Courier New" w:hAnsi="Courier New" w:cs="Courier New"/>
          <w:color w:val="A020F0"/>
          <w:sz w:val="20"/>
          <w:szCs w:val="20"/>
        </w:rPr>
        <w:t>'Computer Graphics CS358'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12,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Fontweight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'Times'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HorizontalAlignment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'center'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text(.5,.62,</w:t>
      </w:r>
      <w:r>
        <w:rPr>
          <w:rFonts w:ascii="Courier New" w:hAnsi="Courier New" w:cs="Courier New"/>
          <w:color w:val="A020F0"/>
          <w:sz w:val="20"/>
          <w:szCs w:val="20"/>
        </w:rPr>
        <w:t>'For'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12,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Fontweight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'Times'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HorizontalAlignment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'center'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text(.5,.52,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'Chaman L.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Sabharwal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12,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Fontweight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'Times'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HorizontalAlignment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'center'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text(.5,.42,</w:t>
      </w:r>
      <w:r>
        <w:rPr>
          <w:rFonts w:ascii="Courier New" w:hAnsi="Courier New" w:cs="Courier New"/>
          <w:color w:val="A020F0"/>
          <w:sz w:val="20"/>
          <w:szCs w:val="20"/>
        </w:rPr>
        <w:t>'Presented by'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12,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Fontweight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'Times'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HorizontalAlignment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'center'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text(.5,.32,</w:t>
      </w:r>
      <w:r>
        <w:rPr>
          <w:rFonts w:ascii="Courier New" w:hAnsi="Courier New" w:cs="Courier New"/>
          <w:color w:val="A020F0"/>
          <w:sz w:val="20"/>
          <w:szCs w:val="20"/>
        </w:rPr>
        <w:t>'Thomas Dolan'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12,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Fontweight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'Times'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HorizontalAlignment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'center'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text(.5,.22,[date],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12,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Fontweight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'Times'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HorizontalAlignment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'center'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1AE3" w:rsidRDefault="00681AE3" w:rsidP="00681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'xlim'</w:t>
      </w:r>
      <w:r>
        <w:rPr>
          <w:rFonts w:ascii="Courier New" w:hAnsi="Courier New" w:cs="Courier New"/>
          <w:color w:val="000000"/>
          <w:sz w:val="20"/>
          <w:szCs w:val="20"/>
        </w:rPr>
        <w:t>,[0,1],</w:t>
      </w:r>
      <w:r>
        <w:rPr>
          <w:rFonts w:ascii="Courier New" w:hAnsi="Courier New" w:cs="Courier New"/>
          <w:color w:val="A020F0"/>
          <w:sz w:val="20"/>
          <w:szCs w:val="20"/>
        </w:rPr>
        <w:t>'ylim'</w:t>
      </w:r>
      <w:r>
        <w:rPr>
          <w:rFonts w:ascii="Courier New" w:hAnsi="Courier New" w:cs="Courier New"/>
          <w:color w:val="000000"/>
          <w:sz w:val="20"/>
          <w:szCs w:val="20"/>
        </w:rPr>
        <w:t>,[0,1],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,[],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,[],</w:t>
      </w:r>
      <w:r>
        <w:rPr>
          <w:rFonts w:ascii="Courier New" w:hAnsi="Courier New" w:cs="Courier New"/>
          <w:color w:val="A020F0"/>
          <w:sz w:val="20"/>
          <w:szCs w:val="20"/>
        </w:rPr>
        <w:t>'box'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,[0.1,0.15,0.8,0.8])</w:t>
      </w:r>
    </w:p>
    <w:p w:rsidR="00681AE3" w:rsidRDefault="00681AE3">
      <w:r>
        <w:br w:type="page"/>
      </w:r>
    </w:p>
    <w:p w:rsidR="00681AE3" w:rsidRDefault="00681AE3"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3_ab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3_ax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3_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1AE3" w:rsidSect="00FA03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AE3"/>
    <w:rsid w:val="000C7AB7"/>
    <w:rsid w:val="00681AE3"/>
    <w:rsid w:val="00DE50C2"/>
    <w:rsid w:val="00E62958"/>
    <w:rsid w:val="00FD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A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9E5BADC2</Template>
  <TotalTime>9</TotalTime>
  <Pages>6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tjddhd</dc:creator>
  <cp:lastModifiedBy>tjddhd</cp:lastModifiedBy>
  <cp:revision>1</cp:revision>
  <cp:lastPrinted>2014-04-08T17:53:00Z</cp:lastPrinted>
  <dcterms:created xsi:type="dcterms:W3CDTF">2014-04-08T17:46:00Z</dcterms:created>
  <dcterms:modified xsi:type="dcterms:W3CDTF">2014-04-08T17:55:00Z</dcterms:modified>
</cp:coreProperties>
</file>