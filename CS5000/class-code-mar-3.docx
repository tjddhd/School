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29" w:rsidRDefault="00BA1929" w:rsidP="00BA1929"/>
    <w:p w:rsidR="00BA1929" w:rsidRDefault="00BA1929" w:rsidP="00BA1929">
      <w:r>
        <w:t>R version 3.1.0 (2014-04-10) -- "Spring Dance"</w:t>
      </w:r>
    </w:p>
    <w:p w:rsidR="00BA1929" w:rsidRDefault="00BA1929" w:rsidP="00BA1929">
      <w:r>
        <w:t>Copyright (C) 2014 The R Foundation for Statistical Computing</w:t>
      </w:r>
    </w:p>
    <w:p w:rsidR="00BA1929" w:rsidRDefault="00BA1929" w:rsidP="00BA1929">
      <w:r>
        <w:t>Platform: x86_64-w64-mingw32/x64 (64-bit)</w:t>
      </w:r>
    </w:p>
    <w:p w:rsidR="00BA1929" w:rsidRDefault="00BA1929" w:rsidP="00BA1929"/>
    <w:p w:rsidR="00BA1929" w:rsidRDefault="00BA1929" w:rsidP="00BA1929">
      <w:r>
        <w:t>R is free software and comes with ABSOLUTELY NO WARRANTY.</w:t>
      </w:r>
    </w:p>
    <w:p w:rsidR="00BA1929" w:rsidRDefault="00BA1929" w:rsidP="00BA1929">
      <w:r>
        <w:t>You are welcome to redistribute it under certain conditions.</w:t>
      </w:r>
    </w:p>
    <w:p w:rsidR="00BA1929" w:rsidRDefault="00BA1929" w:rsidP="00BA1929">
      <w:r>
        <w:t>Type 'license()' or 'licence()' for distribution details.</w:t>
      </w:r>
    </w:p>
    <w:p w:rsidR="00BA1929" w:rsidRDefault="00BA1929" w:rsidP="00BA1929"/>
    <w:p w:rsidR="00BA1929" w:rsidRDefault="00BA1929" w:rsidP="00BA1929">
      <w:r>
        <w:t xml:space="preserve">  Natural language support but running in an English locale</w:t>
      </w:r>
    </w:p>
    <w:p w:rsidR="00BA1929" w:rsidRDefault="00BA1929" w:rsidP="00BA1929"/>
    <w:p w:rsidR="00BA1929" w:rsidRDefault="00BA1929" w:rsidP="00BA1929">
      <w:r>
        <w:t>R is a collaborative project with many contributors.</w:t>
      </w:r>
    </w:p>
    <w:p w:rsidR="00BA1929" w:rsidRDefault="00BA1929" w:rsidP="00BA1929">
      <w:r>
        <w:t>Type 'contributors()' for more information and</w:t>
      </w:r>
    </w:p>
    <w:p w:rsidR="00BA1929" w:rsidRDefault="00BA1929" w:rsidP="00BA1929">
      <w:r>
        <w:t>'citation()' on how to cite R or R packages in publications.</w:t>
      </w:r>
    </w:p>
    <w:p w:rsidR="00BA1929" w:rsidRDefault="00BA1929" w:rsidP="00BA1929"/>
    <w:p w:rsidR="00BA1929" w:rsidRDefault="00BA1929" w:rsidP="00BA1929">
      <w:r>
        <w:t>Type 'demo()' for some demos, 'help()' for on-line help, or</w:t>
      </w:r>
    </w:p>
    <w:p w:rsidR="00BA1929" w:rsidRDefault="00BA1929" w:rsidP="00BA1929">
      <w:r>
        <w:t>'help.start()' for an HTML browser interface to help.</w:t>
      </w:r>
    </w:p>
    <w:p w:rsidR="00BA1929" w:rsidRDefault="00BA1929" w:rsidP="00BA1929">
      <w:r>
        <w:t>Type 'q()' to quit R.</w:t>
      </w:r>
    </w:p>
    <w:p w:rsidR="00BA1929" w:rsidRDefault="00BA1929" w:rsidP="00BA1929"/>
    <w:p w:rsidR="00BA1929" w:rsidRDefault="00BA1929" w:rsidP="00BA1929">
      <w:r>
        <w:t>&gt; body&lt;-read.table("http://web.mst.edu/~wenx/teaching/stat5346/data/bodyfat.txt",header=T)</w:t>
      </w:r>
    </w:p>
    <w:p w:rsidR="00BA1929" w:rsidRDefault="00BA1929" w:rsidP="00BA1929">
      <w:r>
        <w:t>&gt; fit1&lt;-lm(y~x1,data=body)</w:t>
      </w:r>
    </w:p>
    <w:p w:rsidR="00BA1929" w:rsidRDefault="00BA1929" w:rsidP="00BA1929">
      <w:r>
        <w:t>&gt; fit2&lt;-lm(y~x2,data=body)</w:t>
      </w:r>
    </w:p>
    <w:p w:rsidR="00BA1929" w:rsidRDefault="00BA1929" w:rsidP="00BA1929">
      <w:r>
        <w:t>&gt; fit3&lt;-lm(y~x1+x2,data=body)</w:t>
      </w:r>
    </w:p>
    <w:p w:rsidR="00BA1929" w:rsidRDefault="00BA1929" w:rsidP="00BA1929">
      <w:r>
        <w:t>&gt; fit4&lt;-lm(y~x1+x2+x3,data=body)</w:t>
      </w:r>
    </w:p>
    <w:p w:rsidR="00BA1929" w:rsidRDefault="00BA1929" w:rsidP="00BA1929">
      <w:r>
        <w:t>&gt; anova(fit1)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  Pr(&gt;F)    </w:t>
      </w:r>
    </w:p>
    <w:p w:rsidR="00BA1929" w:rsidRDefault="00BA1929" w:rsidP="00BA1929">
      <w:r>
        <w:lastRenderedPageBreak/>
        <w:t>x1         1 352.27  352.27  44.305 3.024e-06 ***</w:t>
      </w:r>
    </w:p>
    <w:p w:rsidR="00BA1929" w:rsidRDefault="00BA1929" w:rsidP="00BA1929">
      <w:r>
        <w:t xml:space="preserve">Residuals 18 143.12    7.95  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anova(fit2)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Pr(&gt;F)    </w:t>
      </w:r>
    </w:p>
    <w:p w:rsidR="00BA1929" w:rsidRDefault="00BA1929" w:rsidP="00BA1929">
      <w:r>
        <w:t>x2         1 381.97  381.97  60.617 3.6e-07 ***</w:t>
      </w:r>
    </w:p>
    <w:p w:rsidR="00BA1929" w:rsidRDefault="00BA1929" w:rsidP="00BA1929">
      <w:r>
        <w:t xml:space="preserve">Residuals 18 113.42    6.30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anova(fit3)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  Pr(&gt;F)    </w:t>
      </w:r>
    </w:p>
    <w:p w:rsidR="00BA1929" w:rsidRDefault="00BA1929" w:rsidP="00BA1929">
      <w:r>
        <w:t>x1         1 352.27  352.27 54.4661 1.075e-06 ***</w:t>
      </w:r>
    </w:p>
    <w:p w:rsidR="00BA1929" w:rsidRDefault="00BA1929" w:rsidP="00BA1929">
      <w:r>
        <w:t xml:space="preserve">x2         1  33.17   33.17  5.1284    0.0369 *  </w:t>
      </w:r>
    </w:p>
    <w:p w:rsidR="00BA1929" w:rsidRDefault="00BA1929" w:rsidP="00BA1929">
      <w:r>
        <w:t xml:space="preserve">Residuals 17 109.95    6.47  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anova(fit4)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  Pr(&gt;F)    </w:t>
      </w:r>
    </w:p>
    <w:p w:rsidR="00BA1929" w:rsidRDefault="00BA1929" w:rsidP="00BA1929">
      <w:r>
        <w:t>x1         1 352.27  352.27 57.2768 1.131e-06 ***</w:t>
      </w:r>
    </w:p>
    <w:p w:rsidR="00BA1929" w:rsidRDefault="00BA1929" w:rsidP="00BA1929">
      <w:r>
        <w:lastRenderedPageBreak/>
        <w:t xml:space="preserve">x2         1  33.17   33.17  5.3931   0.03373 *  </w:t>
      </w:r>
    </w:p>
    <w:p w:rsidR="00BA1929" w:rsidRDefault="00BA1929" w:rsidP="00BA1929">
      <w:r>
        <w:t xml:space="preserve">x3         1  11.55   11.55  1.8773   0.18956    </w:t>
      </w:r>
    </w:p>
    <w:p w:rsidR="00BA1929" w:rsidRDefault="00BA1929" w:rsidP="00BA1929">
      <w:r>
        <w:t xml:space="preserve">Residuals 16  98.40    6.15  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fit3.new&lt;-lm(y~x2+x1)</w:t>
      </w:r>
    </w:p>
    <w:p w:rsidR="00BA1929" w:rsidRDefault="00BA1929" w:rsidP="00BA1929">
      <w:r>
        <w:t>Error in eval(expr, envir, enclos) : object 'y' not found</w:t>
      </w:r>
    </w:p>
    <w:p w:rsidR="00BA1929" w:rsidRDefault="00BA1929" w:rsidP="00BA1929">
      <w:r>
        <w:t>&gt; fit3.new&lt;-lm(y~x2+x1,data=body)</w:t>
      </w:r>
    </w:p>
    <w:p w:rsidR="00BA1929" w:rsidRDefault="00BA1929" w:rsidP="00BA1929">
      <w:r>
        <w:t>&gt; fit1.new&lt;-lm(y~x2+x1,data=body)</w:t>
      </w:r>
    </w:p>
    <w:p w:rsidR="00BA1929" w:rsidRDefault="00BA1929" w:rsidP="00BA1929">
      <w:r>
        <w:t>&gt; fit1.new&lt;-lm(y~x1+x2,data=body)</w:t>
      </w:r>
    </w:p>
    <w:p w:rsidR="00BA1929" w:rsidRDefault="00BA1929" w:rsidP="00BA1929">
      <w:r>
        <w:t>&gt; anova(fit3.new)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  Pr(&gt;F)    </w:t>
      </w:r>
    </w:p>
    <w:p w:rsidR="00BA1929" w:rsidRDefault="00BA1929" w:rsidP="00BA1929">
      <w:r>
        <w:t>x2         1 381.97  381.97  59.057 6.281e-07 ***</w:t>
      </w:r>
    </w:p>
    <w:p w:rsidR="00BA1929" w:rsidRDefault="00BA1929" w:rsidP="00BA1929">
      <w:r>
        <w:t xml:space="preserve">x1         1   3.47    3.47   0.537    0.4737    </w:t>
      </w:r>
    </w:p>
    <w:p w:rsidR="00BA1929" w:rsidRDefault="00BA1929" w:rsidP="00BA1929">
      <w:r>
        <w:t xml:space="preserve">Residuals 17 109.95    6.47  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anova(fit1.new)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  Pr(&gt;F)    </w:t>
      </w:r>
    </w:p>
    <w:p w:rsidR="00BA1929" w:rsidRDefault="00BA1929" w:rsidP="00BA1929">
      <w:r>
        <w:t>x1         1 352.27  352.27 54.4661 1.075e-06 ***</w:t>
      </w:r>
    </w:p>
    <w:p w:rsidR="00BA1929" w:rsidRDefault="00BA1929" w:rsidP="00BA1929">
      <w:r>
        <w:t xml:space="preserve">x2         1  33.17   33.17  5.1284    0.0369 *  </w:t>
      </w:r>
    </w:p>
    <w:p w:rsidR="00BA1929" w:rsidRDefault="00BA1929" w:rsidP="00BA1929">
      <w:r>
        <w:t xml:space="preserve">Residuals 17 109.95    6.47  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lastRenderedPageBreak/>
        <w:t>Signif. codes:  0 ‘***’ 0.001 ‘**’ 0.01 ‘*’ 0.05 ‘.’ 0.1 ‘ ’ 1</w:t>
      </w:r>
    </w:p>
    <w:p w:rsidR="00BA1929" w:rsidRDefault="00BA1929" w:rsidP="00BA1929">
      <w:r>
        <w:t>&gt; (381.97+3.47)-381.97</w:t>
      </w:r>
    </w:p>
    <w:p w:rsidR="00BA1929" w:rsidRDefault="00BA1929" w:rsidP="00BA1929">
      <w:r>
        <w:t>[1] 3.47</w:t>
      </w:r>
    </w:p>
    <w:p w:rsidR="00BA1929" w:rsidRDefault="00BA1929" w:rsidP="00BA1929">
      <w:r>
        <w:t>&gt; anova(fit4)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  Pr(&gt;F)    </w:t>
      </w:r>
    </w:p>
    <w:p w:rsidR="00BA1929" w:rsidRDefault="00BA1929" w:rsidP="00BA1929">
      <w:r>
        <w:t>x1         1 352.27  352.27 57.2768 1.131e-06 ***</w:t>
      </w:r>
    </w:p>
    <w:p w:rsidR="00BA1929" w:rsidRDefault="00BA1929" w:rsidP="00BA1929">
      <w:r>
        <w:t xml:space="preserve">x2         1  33.17   33.17  5.3931   0.03373 *  </w:t>
      </w:r>
    </w:p>
    <w:p w:rsidR="00BA1929" w:rsidRDefault="00BA1929" w:rsidP="00BA1929">
      <w:r>
        <w:t xml:space="preserve">x3         1  11.55   11.55  1.8773   0.18956    </w:t>
      </w:r>
    </w:p>
    <w:p w:rsidR="00BA1929" w:rsidRDefault="00BA1929" w:rsidP="00BA1929">
      <w:r>
        <w:t xml:space="preserve">Residuals 16  98.40    6.15  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fit4.new&lt;-lm(y~x2+x1+x3,data=body)</w:t>
      </w:r>
    </w:p>
    <w:p w:rsidR="00BA1929" w:rsidRDefault="00BA1929" w:rsidP="00BA1929">
      <w:r>
        <w:t>&gt; anova(fot4.new)</w:t>
      </w:r>
    </w:p>
    <w:p w:rsidR="00BA1929" w:rsidRDefault="00BA1929" w:rsidP="00BA1929">
      <w:r>
        <w:t>Error in anova(fot4.new) : object 'fot4.new' not found</w:t>
      </w:r>
    </w:p>
    <w:p w:rsidR="00BA1929" w:rsidRDefault="00BA1929" w:rsidP="00BA1929">
      <w:r>
        <w:t>&gt; anova(fit4.new)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  Pr(&gt;F)    </w:t>
      </w:r>
    </w:p>
    <w:p w:rsidR="00BA1929" w:rsidRDefault="00BA1929" w:rsidP="00BA1929">
      <w:r>
        <w:t>x2         1 381.97  381.97 62.1052 6.735e-07 ***</w:t>
      </w:r>
    </w:p>
    <w:p w:rsidR="00BA1929" w:rsidRDefault="00BA1929" w:rsidP="00BA1929">
      <w:r>
        <w:t xml:space="preserve">x1         1   3.47    3.47  0.5647    0.4633    </w:t>
      </w:r>
    </w:p>
    <w:p w:rsidR="00BA1929" w:rsidRDefault="00BA1929" w:rsidP="00BA1929">
      <w:r>
        <w:t xml:space="preserve">x3         1  11.55   11.55  1.8773    0.1896    </w:t>
      </w:r>
    </w:p>
    <w:p w:rsidR="00BA1929" w:rsidRDefault="00BA1929" w:rsidP="00BA1929">
      <w:r>
        <w:t xml:space="preserve">Residuals 16  98.40    6.15  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fit5&lt;-lm(y~x1+x3+x2,data=body)</w:t>
      </w:r>
    </w:p>
    <w:p w:rsidR="00BA1929" w:rsidRDefault="00BA1929" w:rsidP="00BA1929">
      <w:r>
        <w:lastRenderedPageBreak/>
        <w:t>&gt; anova(fit5)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  Pr(&gt;F)    </w:t>
      </w:r>
    </w:p>
    <w:p w:rsidR="00BA1929" w:rsidRDefault="00BA1929" w:rsidP="00BA1929">
      <w:r>
        <w:t>x1         1 352.27  352.27 57.2768 1.131e-06 ***</w:t>
      </w:r>
    </w:p>
    <w:p w:rsidR="00BA1929" w:rsidRDefault="00BA1929" w:rsidP="00BA1929">
      <w:r>
        <w:t xml:space="preserve">x3         1  37.19   37.19  6.0461   0.02571 *  </w:t>
      </w:r>
    </w:p>
    <w:p w:rsidR="00BA1929" w:rsidRDefault="00BA1929" w:rsidP="00BA1929">
      <w:r>
        <w:t xml:space="preserve">x2         1   7.53    7.53  1.2242   0.28489    </w:t>
      </w:r>
    </w:p>
    <w:p w:rsidR="00BA1929" w:rsidRDefault="00BA1929" w:rsidP="00BA1929">
      <w:r>
        <w:t xml:space="preserve">Residuals 16  98.40    6.15  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f.stat&lt;-11.55/(98.4/16)</w:t>
      </w:r>
    </w:p>
    <w:p w:rsidR="00BA1929" w:rsidRDefault="00BA1929" w:rsidP="00BA1929">
      <w:r>
        <w:t>&gt; f.stat</w:t>
      </w:r>
    </w:p>
    <w:p w:rsidR="00BA1929" w:rsidRDefault="00BA1929" w:rsidP="00BA1929">
      <w:r>
        <w:t>[1] 1.878049</w:t>
      </w:r>
    </w:p>
    <w:p w:rsidR="00BA1929" w:rsidRDefault="00BA1929" w:rsidP="00BA1929">
      <w:r>
        <w:t>&gt; (-1.37)^2</w:t>
      </w:r>
    </w:p>
    <w:p w:rsidR="00BA1929" w:rsidRDefault="00BA1929" w:rsidP="00BA1929">
      <w:r>
        <w:t>[1] 1.8769</w:t>
      </w:r>
    </w:p>
    <w:p w:rsidR="00BA1929" w:rsidRDefault="00BA1929" w:rsidP="00BA1929">
      <w:r>
        <w:t>&gt; 1-pf(f.stat,1,16)</w:t>
      </w:r>
    </w:p>
    <w:p w:rsidR="00BA1929" w:rsidRDefault="00BA1929" w:rsidP="00BA1929">
      <w:r>
        <w:t>[1] 0.1894781</w:t>
      </w:r>
    </w:p>
    <w:p w:rsidR="00BA1929" w:rsidRDefault="00BA1929" w:rsidP="00BA1929">
      <w:r>
        <w:t>&gt; summary(fit1)</w:t>
      </w:r>
    </w:p>
    <w:p w:rsidR="00BA1929" w:rsidRDefault="00BA1929" w:rsidP="00BA1929"/>
    <w:p w:rsidR="00BA1929" w:rsidRDefault="00BA1929" w:rsidP="00BA1929">
      <w:r>
        <w:t>Call:</w:t>
      </w:r>
    </w:p>
    <w:p w:rsidR="00BA1929" w:rsidRDefault="00BA1929" w:rsidP="00BA1929">
      <w:r>
        <w:t>lm(formula = y ~ x1, data = body)</w:t>
      </w:r>
    </w:p>
    <w:p w:rsidR="00BA1929" w:rsidRDefault="00BA1929" w:rsidP="00BA1929"/>
    <w:p w:rsidR="00BA1929" w:rsidRDefault="00BA1929" w:rsidP="00BA1929">
      <w:r>
        <w:t>Residuals:</w:t>
      </w:r>
    </w:p>
    <w:p w:rsidR="00BA1929" w:rsidRDefault="00BA1929" w:rsidP="00BA1929">
      <w:r>
        <w:t xml:space="preserve">    Min      1Q  Median      3Q     Max </w:t>
      </w:r>
    </w:p>
    <w:p w:rsidR="00BA1929" w:rsidRDefault="00BA1929" w:rsidP="00BA1929">
      <w:r>
        <w:t xml:space="preserve">-6.1195 -2.1904  0.6735  1.9383  3.8523 </w:t>
      </w:r>
    </w:p>
    <w:p w:rsidR="00BA1929" w:rsidRDefault="00BA1929" w:rsidP="00BA1929"/>
    <w:p w:rsidR="00BA1929" w:rsidRDefault="00BA1929" w:rsidP="00BA1929">
      <w:r>
        <w:t>Coefficients:</w:t>
      </w:r>
    </w:p>
    <w:p w:rsidR="00BA1929" w:rsidRDefault="00BA1929" w:rsidP="00BA1929">
      <w:r>
        <w:t xml:space="preserve">            Estimate Std. Error t value Pr(&gt;|t|)    </w:t>
      </w:r>
    </w:p>
    <w:p w:rsidR="00BA1929" w:rsidRDefault="00BA1929" w:rsidP="00BA1929">
      <w:r>
        <w:lastRenderedPageBreak/>
        <w:t xml:space="preserve">(Intercept)  -1.4961     3.3192  -0.451    0.658    </w:t>
      </w:r>
    </w:p>
    <w:p w:rsidR="00BA1929" w:rsidRDefault="00BA1929" w:rsidP="00BA1929">
      <w:r>
        <w:t>x1            0.8572     0.1288   6.656 3.02e-06 ***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/>
    <w:p w:rsidR="00BA1929" w:rsidRDefault="00BA1929" w:rsidP="00BA1929">
      <w:r>
        <w:t>Residual standard error: 2.82 on 18 degrees of freedom</w:t>
      </w:r>
    </w:p>
    <w:p w:rsidR="00BA1929" w:rsidRDefault="00BA1929" w:rsidP="00BA1929">
      <w:r>
        <w:t xml:space="preserve">Multiple R-squared:  0.7111,    Adjusted R-squared:  0.695 </w:t>
      </w:r>
    </w:p>
    <w:p w:rsidR="00BA1929" w:rsidRDefault="00BA1929" w:rsidP="00BA1929">
      <w:r>
        <w:t>F-statistic:  44.3 on 1 and 18 DF,  p-value: 3.024e-06</w:t>
      </w:r>
    </w:p>
    <w:p w:rsidR="00BA1929" w:rsidRDefault="00BA1929" w:rsidP="00BA1929"/>
    <w:p w:rsidR="00BA1929" w:rsidRDefault="00BA1929" w:rsidP="00BA1929">
      <w:r>
        <w:t>&gt; summary(fit4)</w:t>
      </w:r>
    </w:p>
    <w:p w:rsidR="00BA1929" w:rsidRDefault="00BA1929" w:rsidP="00BA1929"/>
    <w:p w:rsidR="00BA1929" w:rsidRDefault="00BA1929" w:rsidP="00BA1929">
      <w:r>
        <w:t>Call:</w:t>
      </w:r>
    </w:p>
    <w:p w:rsidR="00BA1929" w:rsidRDefault="00BA1929" w:rsidP="00BA1929">
      <w:r>
        <w:t>lm(formula = y ~ x1 + x2 + x3, data = body)</w:t>
      </w:r>
    </w:p>
    <w:p w:rsidR="00BA1929" w:rsidRDefault="00BA1929" w:rsidP="00BA1929"/>
    <w:p w:rsidR="00BA1929" w:rsidRDefault="00BA1929" w:rsidP="00BA1929">
      <w:r>
        <w:t>Residuals:</w:t>
      </w:r>
    </w:p>
    <w:p w:rsidR="00BA1929" w:rsidRDefault="00BA1929" w:rsidP="00BA1929">
      <w:r>
        <w:t xml:space="preserve">    Min      1Q  Median      3Q     Max </w:t>
      </w:r>
    </w:p>
    <w:p w:rsidR="00BA1929" w:rsidRDefault="00BA1929" w:rsidP="00BA1929">
      <w:r>
        <w:t xml:space="preserve">-3.7263 -1.6111  0.3923  1.4656  4.1277 </w:t>
      </w:r>
    </w:p>
    <w:p w:rsidR="00BA1929" w:rsidRDefault="00BA1929" w:rsidP="00BA1929"/>
    <w:p w:rsidR="00BA1929" w:rsidRDefault="00BA1929" w:rsidP="00BA1929">
      <w:r>
        <w:t>Coefficients:</w:t>
      </w:r>
    </w:p>
    <w:p w:rsidR="00BA1929" w:rsidRDefault="00BA1929" w:rsidP="00BA1929">
      <w:r>
        <w:t xml:space="preserve">            Estimate Std. Error t value Pr(&gt;|t|)</w:t>
      </w:r>
    </w:p>
    <w:p w:rsidR="00BA1929" w:rsidRDefault="00BA1929" w:rsidP="00BA1929">
      <w:r>
        <w:t>(Intercept)  117.085     99.782   1.173    0.258</w:t>
      </w:r>
    </w:p>
    <w:p w:rsidR="00BA1929" w:rsidRDefault="00BA1929" w:rsidP="00BA1929">
      <w:r>
        <w:t>x1             4.334      3.016   1.437    0.170</w:t>
      </w:r>
    </w:p>
    <w:p w:rsidR="00BA1929" w:rsidRDefault="00BA1929" w:rsidP="00BA1929">
      <w:r>
        <w:t>x2            -2.857      2.582  -1.106    0.285</w:t>
      </w:r>
    </w:p>
    <w:p w:rsidR="00BA1929" w:rsidRDefault="00BA1929" w:rsidP="00BA1929">
      <w:r>
        <w:t>x3            -2.186      1.595  -1.370    0.190</w:t>
      </w:r>
    </w:p>
    <w:p w:rsidR="00BA1929" w:rsidRDefault="00BA1929" w:rsidP="00BA1929"/>
    <w:p w:rsidR="00BA1929" w:rsidRDefault="00BA1929" w:rsidP="00BA1929">
      <w:r>
        <w:t>Residual standard error: 2.48 on 16 degrees of freedom</w:t>
      </w:r>
    </w:p>
    <w:p w:rsidR="00BA1929" w:rsidRDefault="00BA1929" w:rsidP="00BA1929">
      <w:r>
        <w:t xml:space="preserve">Multiple R-squared:  0.8014,    Adjusted R-squared:  0.7641 </w:t>
      </w:r>
    </w:p>
    <w:p w:rsidR="00BA1929" w:rsidRDefault="00BA1929" w:rsidP="00BA1929">
      <w:r>
        <w:t>F-statistic: 21.52 on 3 and 16 DF,  p-value: 7.343e-06</w:t>
      </w:r>
    </w:p>
    <w:p w:rsidR="00BA1929" w:rsidRDefault="00BA1929" w:rsidP="00BA1929"/>
    <w:p w:rsidR="00BA1929" w:rsidRDefault="00BA1929" w:rsidP="00BA1929">
      <w:r>
        <w:lastRenderedPageBreak/>
        <w:t>&gt; anova(fit1,fit4)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Model 1: y ~ x1</w:t>
      </w:r>
    </w:p>
    <w:p w:rsidR="00BA1929" w:rsidRDefault="00BA1929" w:rsidP="00BA1929">
      <w:r>
        <w:t>Model 2: y ~ x1 + x2 + x3</w:t>
      </w:r>
    </w:p>
    <w:p w:rsidR="00BA1929" w:rsidRDefault="00BA1929" w:rsidP="00BA1929">
      <w:r>
        <w:t xml:space="preserve">  Res.Df     RSS Df Sum of Sq      F  Pr(&gt;F)  </w:t>
      </w:r>
    </w:p>
    <w:p w:rsidR="00BA1929" w:rsidRDefault="00BA1929" w:rsidP="00BA1929">
      <w:r>
        <w:t xml:space="preserve">1     18 143.120                              </w:t>
      </w:r>
    </w:p>
    <w:p w:rsidR="00BA1929" w:rsidRDefault="00BA1929" w:rsidP="00BA1929">
      <w:r>
        <w:t>2     16  98.405  2    44.715 3.6352 0.04995 *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anova(fit4)</w:t>
      </w:r>
    </w:p>
    <w:p w:rsidR="00BA1929" w:rsidRDefault="00BA1929" w:rsidP="00BA1929">
      <w:r>
        <w:t>Analysis of Variance Table</w:t>
      </w:r>
    </w:p>
    <w:p w:rsidR="00BA1929" w:rsidRDefault="00BA1929" w:rsidP="00BA1929"/>
    <w:p w:rsidR="00BA1929" w:rsidRDefault="00BA1929" w:rsidP="00BA1929">
      <w:r>
        <w:t>Response: y</w:t>
      </w:r>
    </w:p>
    <w:p w:rsidR="00BA1929" w:rsidRDefault="00BA1929" w:rsidP="00BA1929">
      <w:r>
        <w:t xml:space="preserve">          Df Sum Sq Mean Sq F value    Pr(&gt;F)    </w:t>
      </w:r>
    </w:p>
    <w:p w:rsidR="00BA1929" w:rsidRDefault="00BA1929" w:rsidP="00BA1929">
      <w:r>
        <w:t>x1         1 352.27  352.27 57.2768 1.131e-06 ***</w:t>
      </w:r>
    </w:p>
    <w:p w:rsidR="00BA1929" w:rsidRDefault="00BA1929" w:rsidP="00BA1929">
      <w:r>
        <w:t xml:space="preserve">x2         1  33.17   33.17  5.3931   0.03373 *  </w:t>
      </w:r>
    </w:p>
    <w:p w:rsidR="00BA1929" w:rsidRDefault="00BA1929" w:rsidP="00BA1929">
      <w:r>
        <w:t xml:space="preserve">x3         1  11.55   11.55  1.8773   0.18956    </w:t>
      </w:r>
    </w:p>
    <w:p w:rsidR="00BA1929" w:rsidRDefault="00BA1929" w:rsidP="00BA1929">
      <w:r>
        <w:t xml:space="preserve">Residuals 16  98.40    6.15                      </w:t>
      </w:r>
    </w:p>
    <w:p w:rsidR="00BA1929" w:rsidRDefault="00BA1929" w:rsidP="00BA1929">
      <w:r>
        <w:t>---</w:t>
      </w:r>
    </w:p>
    <w:p w:rsidR="00BA1929" w:rsidRDefault="00BA1929" w:rsidP="00BA1929">
      <w:r>
        <w:t>Signif. codes:  0 ‘***’ 0.001 ‘**’ 0.01 ‘*’ 0.05 ‘.’ 0.1 ‘ ’ 1</w:t>
      </w:r>
    </w:p>
    <w:p w:rsidR="00BA1929" w:rsidRDefault="00BA1929" w:rsidP="00BA1929">
      <w:r>
        <w:t>&gt; ((33.17+11.55)/2)/(98.4/16)</w:t>
      </w:r>
    </w:p>
    <w:p w:rsidR="00BA1929" w:rsidRDefault="00BA1929" w:rsidP="00BA1929">
      <w:r>
        <w:t>[1] 3.635772</w:t>
      </w:r>
    </w:p>
    <w:p w:rsidR="00D53048" w:rsidRDefault="00BA1929" w:rsidP="00BA1929">
      <w:r>
        <w:t>&gt;</w:t>
      </w:r>
    </w:p>
    <w:p w:rsidR="00BA1929" w:rsidRDefault="00BA1929" w:rsidP="00BA1929">
      <w:bookmarkStart w:id="0" w:name="_GoBack"/>
      <w:bookmarkEnd w:id="0"/>
    </w:p>
    <w:sectPr w:rsidR="00BA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F0"/>
    <w:rsid w:val="008A65F0"/>
    <w:rsid w:val="008A68E2"/>
    <w:rsid w:val="009B39F1"/>
    <w:rsid w:val="00BA1929"/>
    <w:rsid w:val="00D5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5303D-851A-4A6D-AEC7-2CFF77EE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60858008</Template>
  <TotalTime>27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Dolan, Thomas J. (S&amp;T-Student)</dc:creator>
  <cp:keywords/>
  <dc:description/>
  <cp:lastModifiedBy>Dolan, Thomas J. (S&amp;T-Student)</cp:lastModifiedBy>
  <cp:revision>2</cp:revision>
  <dcterms:created xsi:type="dcterms:W3CDTF">2015-03-03T20:50:00Z</dcterms:created>
  <dcterms:modified xsi:type="dcterms:W3CDTF">2015-03-03T21:17:00Z</dcterms:modified>
</cp:coreProperties>
</file>