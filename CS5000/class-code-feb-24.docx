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9C4" w:rsidRDefault="006A19C4" w:rsidP="006A19C4">
      <w:r>
        <w:t>R version 3.1.0 (2014-04-10) -- "Spring Dance"</w:t>
      </w:r>
    </w:p>
    <w:p w:rsidR="006A19C4" w:rsidRDefault="006A19C4" w:rsidP="006A19C4">
      <w:r>
        <w:t xml:space="preserve">Copyright (C) 2014 </w:t>
      </w:r>
      <w:proofErr w:type="gramStart"/>
      <w:r>
        <w:t>The</w:t>
      </w:r>
      <w:proofErr w:type="gramEnd"/>
      <w:r>
        <w:t xml:space="preserve"> R Foundation for Statistical Computing</w:t>
      </w:r>
    </w:p>
    <w:p w:rsidR="006A19C4" w:rsidRDefault="006A19C4" w:rsidP="006A19C4">
      <w:r>
        <w:t>Platform: x86_64-w64-mingw32/x64 (64-bit)</w:t>
      </w:r>
    </w:p>
    <w:p w:rsidR="006A19C4" w:rsidRDefault="006A19C4" w:rsidP="006A19C4"/>
    <w:p w:rsidR="006A19C4" w:rsidRDefault="006A19C4" w:rsidP="006A19C4">
      <w:r>
        <w:t>R is free software and comes with ABSOLUTELY NO WARRANTY.</w:t>
      </w:r>
    </w:p>
    <w:p w:rsidR="006A19C4" w:rsidRDefault="006A19C4" w:rsidP="006A19C4">
      <w:r>
        <w:t>You are welcome to redistribute it under certain conditions.</w:t>
      </w:r>
    </w:p>
    <w:p w:rsidR="006A19C4" w:rsidRDefault="006A19C4" w:rsidP="006A19C4">
      <w:r>
        <w:t xml:space="preserve">Type </w:t>
      </w:r>
      <w:proofErr w:type="gramStart"/>
      <w:r>
        <w:t>'license(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:rsidR="006A19C4" w:rsidRDefault="006A19C4" w:rsidP="006A19C4"/>
    <w:p w:rsidR="006A19C4" w:rsidRDefault="006A19C4" w:rsidP="006A19C4">
      <w:r>
        <w:t xml:space="preserve">  Natural language support but running in an English locale</w:t>
      </w:r>
    </w:p>
    <w:p w:rsidR="006A19C4" w:rsidRDefault="006A19C4" w:rsidP="006A19C4"/>
    <w:p w:rsidR="006A19C4" w:rsidRDefault="006A19C4" w:rsidP="006A19C4">
      <w:r>
        <w:t>R is a collaborative project with many contributors.</w:t>
      </w:r>
    </w:p>
    <w:p w:rsidR="006A19C4" w:rsidRDefault="006A19C4" w:rsidP="006A19C4">
      <w:r>
        <w:t xml:space="preserve">Type </w:t>
      </w:r>
      <w:proofErr w:type="gramStart"/>
      <w:r>
        <w:t>'contributors(</w:t>
      </w:r>
      <w:proofErr w:type="gramEnd"/>
      <w:r>
        <w:t>)' for more information and</w:t>
      </w:r>
    </w:p>
    <w:p w:rsidR="006A19C4" w:rsidRDefault="006A19C4" w:rsidP="006A19C4">
      <w:proofErr w:type="gramStart"/>
      <w:r>
        <w:t>'citation(</w:t>
      </w:r>
      <w:proofErr w:type="gramEnd"/>
      <w:r>
        <w:t>)' on how to cite R or R packages in publications.</w:t>
      </w:r>
    </w:p>
    <w:p w:rsidR="006A19C4" w:rsidRDefault="006A19C4" w:rsidP="006A19C4"/>
    <w:p w:rsidR="006A19C4" w:rsidRDefault="006A19C4" w:rsidP="006A19C4">
      <w:r>
        <w:t xml:space="preserve">Type </w:t>
      </w:r>
      <w:proofErr w:type="gramStart"/>
      <w:r>
        <w:t>'demo(</w:t>
      </w:r>
      <w:proofErr w:type="gramEnd"/>
      <w:r>
        <w:t>)' for some demos, 'help()' for on-line help, or</w:t>
      </w:r>
    </w:p>
    <w:p w:rsidR="006A19C4" w:rsidRDefault="006A19C4" w:rsidP="006A19C4">
      <w:proofErr w:type="gramStart"/>
      <w:r>
        <w:t>'</w:t>
      </w:r>
      <w:proofErr w:type="spellStart"/>
      <w:r>
        <w:t>help.start</w:t>
      </w:r>
      <w:proofErr w:type="spellEnd"/>
      <w:r>
        <w:t>(</w:t>
      </w:r>
      <w:proofErr w:type="gramEnd"/>
      <w:r>
        <w:t>)' for an HTML browser interface to help.</w:t>
      </w:r>
    </w:p>
    <w:p w:rsidR="006A19C4" w:rsidRDefault="006A19C4" w:rsidP="006A19C4">
      <w:r>
        <w:t xml:space="preserve">Type </w:t>
      </w:r>
      <w:proofErr w:type="gramStart"/>
      <w:r>
        <w:t>'q(</w:t>
      </w:r>
      <w:proofErr w:type="gramEnd"/>
      <w:r>
        <w:t>)' to quit R.</w:t>
      </w:r>
    </w:p>
    <w:p w:rsidR="006A19C4" w:rsidRDefault="006A19C4" w:rsidP="006A19C4"/>
    <w:p w:rsidR="006A19C4" w:rsidRDefault="006A19C4" w:rsidP="006A19C4">
      <w:r>
        <w:t xml:space="preserve">&gt; </w:t>
      </w:r>
      <w:proofErr w:type="gramStart"/>
      <w:r>
        <w:t>toy</w:t>
      </w:r>
      <w:proofErr w:type="gramEnd"/>
      <w:r>
        <w:t xml:space="preserve"> &lt;- structure(list(x1 = c(68.5, 45.2, 91.3, 47.8, 46.9, 66.1, 49.5, </w:t>
      </w:r>
    </w:p>
    <w:p w:rsidR="006A19C4" w:rsidRDefault="006A19C4" w:rsidP="006A19C4">
      <w:r>
        <w:t xml:space="preserve">+ 52, 48.9, 38.4, 87.9, 72.8, 88.4, 42.9, 52.5, 85.7, 41.3, 51.7, </w:t>
      </w:r>
    </w:p>
    <w:p w:rsidR="006A19C4" w:rsidRDefault="006A19C4" w:rsidP="006A19C4">
      <w:r>
        <w:t xml:space="preserve">+ 89.6, 82.7, 52.3), x2 = </w:t>
      </w:r>
      <w:proofErr w:type="gramStart"/>
      <w:r>
        <w:t>c(</w:t>
      </w:r>
      <w:proofErr w:type="gramEnd"/>
      <w:r>
        <w:t xml:space="preserve">16.7, 16.8, 18.2, 16.3, 17.3, 18.2, </w:t>
      </w:r>
    </w:p>
    <w:p w:rsidR="006A19C4" w:rsidRDefault="006A19C4" w:rsidP="006A19C4">
      <w:r>
        <w:t xml:space="preserve">+ 15.9, 17.2, 16.6, 16, 18.3, 17.1, 17.4, 15.8, 17.8, 18.4, 16.5, </w:t>
      </w:r>
    </w:p>
    <w:p w:rsidR="006A19C4" w:rsidRDefault="006A19C4" w:rsidP="006A19C4">
      <w:r>
        <w:t xml:space="preserve">+ 16.3, 18.1, 19.1, 16), y = </w:t>
      </w:r>
      <w:proofErr w:type="gramStart"/>
      <w:r>
        <w:t>c(</w:t>
      </w:r>
      <w:proofErr w:type="gramEnd"/>
      <w:r>
        <w:t xml:space="preserve">174.4, 164.4, 244.2, 154.6, 181.6, </w:t>
      </w:r>
    </w:p>
    <w:p w:rsidR="006A19C4" w:rsidRDefault="006A19C4" w:rsidP="006A19C4">
      <w:r>
        <w:t xml:space="preserve">+ 207.5, 152.8, 163.2, 145.4, 137.2, 241.9, 191.1, 232, 145.3, </w:t>
      </w:r>
    </w:p>
    <w:p w:rsidR="006A19C4" w:rsidRDefault="006A19C4" w:rsidP="006A19C4">
      <w:r>
        <w:t xml:space="preserve">+ 161.1, 209.7, 146.4, 144, 232.6, 224.1, 166.5)), .Names = </w:t>
      </w:r>
      <w:proofErr w:type="gramStart"/>
      <w:r>
        <w:t>c(</w:t>
      </w:r>
      <w:proofErr w:type="gramEnd"/>
      <w:r>
        <w:t xml:space="preserve">"x1", </w:t>
      </w:r>
    </w:p>
    <w:p w:rsidR="006A19C4" w:rsidRDefault="006A19C4" w:rsidP="006A19C4">
      <w:r>
        <w:t>+ "x2", "y"), class = "</w:t>
      </w:r>
      <w:proofErr w:type="spellStart"/>
      <w:r>
        <w:t>data.frame</w:t>
      </w:r>
      <w:proofErr w:type="spellEnd"/>
      <w:r>
        <w:t xml:space="preserve">", </w:t>
      </w:r>
      <w:proofErr w:type="spellStart"/>
      <w:r>
        <w:t>row.names</w:t>
      </w:r>
      <w:proofErr w:type="spellEnd"/>
      <w:r>
        <w:t xml:space="preserve"> = </w:t>
      </w:r>
      <w:proofErr w:type="gramStart"/>
      <w:r>
        <w:t>c(</w:t>
      </w:r>
      <w:proofErr w:type="gramEnd"/>
      <w:r>
        <w:t>NA, -21L))</w:t>
      </w:r>
    </w:p>
    <w:p w:rsidR="006A19C4" w:rsidRDefault="006A19C4" w:rsidP="006A19C4">
      <w:r>
        <w:t xml:space="preserve">&gt; </w:t>
      </w:r>
      <w:proofErr w:type="gramStart"/>
      <w:r>
        <w:t>toy</w:t>
      </w:r>
      <w:proofErr w:type="gramEnd"/>
    </w:p>
    <w:p w:rsidR="006A19C4" w:rsidRDefault="006A19C4" w:rsidP="006A19C4">
      <w:r>
        <w:t xml:space="preserve">     </w:t>
      </w:r>
      <w:proofErr w:type="gramStart"/>
      <w:r>
        <w:t>x1</w:t>
      </w:r>
      <w:proofErr w:type="gramEnd"/>
      <w:r>
        <w:t xml:space="preserve">   x2     y</w:t>
      </w:r>
    </w:p>
    <w:p w:rsidR="006A19C4" w:rsidRDefault="006A19C4" w:rsidP="006A19C4">
      <w:proofErr w:type="gramStart"/>
      <w:r>
        <w:t>1  68.5</w:t>
      </w:r>
      <w:proofErr w:type="gramEnd"/>
      <w:r>
        <w:t xml:space="preserve"> 16.7 174.4</w:t>
      </w:r>
    </w:p>
    <w:p w:rsidR="006A19C4" w:rsidRDefault="006A19C4" w:rsidP="006A19C4">
      <w:proofErr w:type="gramStart"/>
      <w:r>
        <w:lastRenderedPageBreak/>
        <w:t>2  45.2</w:t>
      </w:r>
      <w:proofErr w:type="gramEnd"/>
      <w:r>
        <w:t xml:space="preserve"> 16.8 164.4</w:t>
      </w:r>
    </w:p>
    <w:p w:rsidR="006A19C4" w:rsidRDefault="006A19C4" w:rsidP="006A19C4">
      <w:proofErr w:type="gramStart"/>
      <w:r>
        <w:t>3  91.3</w:t>
      </w:r>
      <w:proofErr w:type="gramEnd"/>
      <w:r>
        <w:t xml:space="preserve"> 18.2 244.2</w:t>
      </w:r>
    </w:p>
    <w:p w:rsidR="006A19C4" w:rsidRDefault="006A19C4" w:rsidP="006A19C4">
      <w:proofErr w:type="gramStart"/>
      <w:r>
        <w:t>4  47.8</w:t>
      </w:r>
      <w:proofErr w:type="gramEnd"/>
      <w:r>
        <w:t xml:space="preserve"> 16.3 154.6</w:t>
      </w:r>
    </w:p>
    <w:p w:rsidR="006A19C4" w:rsidRDefault="006A19C4" w:rsidP="006A19C4">
      <w:proofErr w:type="gramStart"/>
      <w:r>
        <w:t>5  46.9</w:t>
      </w:r>
      <w:proofErr w:type="gramEnd"/>
      <w:r>
        <w:t xml:space="preserve"> 17.3 181.6</w:t>
      </w:r>
    </w:p>
    <w:p w:rsidR="006A19C4" w:rsidRDefault="006A19C4" w:rsidP="006A19C4">
      <w:proofErr w:type="gramStart"/>
      <w:r>
        <w:t>6  66.1</w:t>
      </w:r>
      <w:proofErr w:type="gramEnd"/>
      <w:r>
        <w:t xml:space="preserve"> 18.2 207.5</w:t>
      </w:r>
    </w:p>
    <w:p w:rsidR="006A19C4" w:rsidRDefault="006A19C4" w:rsidP="006A19C4">
      <w:proofErr w:type="gramStart"/>
      <w:r>
        <w:t>7  49.5</w:t>
      </w:r>
      <w:proofErr w:type="gramEnd"/>
      <w:r>
        <w:t xml:space="preserve"> 15.9 152.8</w:t>
      </w:r>
    </w:p>
    <w:p w:rsidR="006A19C4" w:rsidRDefault="006A19C4" w:rsidP="006A19C4">
      <w:proofErr w:type="gramStart"/>
      <w:r>
        <w:t>8  52.0</w:t>
      </w:r>
      <w:proofErr w:type="gramEnd"/>
      <w:r>
        <w:t xml:space="preserve"> 17.2 163.2</w:t>
      </w:r>
    </w:p>
    <w:p w:rsidR="006A19C4" w:rsidRDefault="006A19C4" w:rsidP="006A19C4">
      <w:proofErr w:type="gramStart"/>
      <w:r>
        <w:t>9  48.9</w:t>
      </w:r>
      <w:proofErr w:type="gramEnd"/>
      <w:r>
        <w:t xml:space="preserve"> 16.6 145.4</w:t>
      </w:r>
    </w:p>
    <w:p w:rsidR="006A19C4" w:rsidRDefault="006A19C4" w:rsidP="006A19C4">
      <w:r>
        <w:t>10 38.4 16.0 137.2</w:t>
      </w:r>
    </w:p>
    <w:p w:rsidR="006A19C4" w:rsidRDefault="006A19C4" w:rsidP="006A19C4">
      <w:r>
        <w:t>11 87.9 18.3 241.9</w:t>
      </w:r>
    </w:p>
    <w:p w:rsidR="006A19C4" w:rsidRDefault="006A19C4" w:rsidP="006A19C4">
      <w:r>
        <w:t>12 72.8 17.1 191.1</w:t>
      </w:r>
    </w:p>
    <w:p w:rsidR="006A19C4" w:rsidRDefault="006A19C4" w:rsidP="006A19C4">
      <w:r>
        <w:t>13 88.4 17.4 232.0</w:t>
      </w:r>
    </w:p>
    <w:p w:rsidR="006A19C4" w:rsidRDefault="006A19C4" w:rsidP="006A19C4">
      <w:r>
        <w:t>14 42.9 15.8 145.3</w:t>
      </w:r>
    </w:p>
    <w:p w:rsidR="006A19C4" w:rsidRDefault="006A19C4" w:rsidP="006A19C4">
      <w:r>
        <w:t>15 52.5 17.8 161.1</w:t>
      </w:r>
    </w:p>
    <w:p w:rsidR="006A19C4" w:rsidRDefault="006A19C4" w:rsidP="006A19C4">
      <w:r>
        <w:t>16 85.7 18.4 209.7</w:t>
      </w:r>
    </w:p>
    <w:p w:rsidR="006A19C4" w:rsidRDefault="006A19C4" w:rsidP="006A19C4">
      <w:r>
        <w:t>17 41.3 16.5 146.4</w:t>
      </w:r>
    </w:p>
    <w:p w:rsidR="006A19C4" w:rsidRDefault="006A19C4" w:rsidP="006A19C4">
      <w:r>
        <w:t>18 51.7 16.3 144.0</w:t>
      </w:r>
    </w:p>
    <w:p w:rsidR="006A19C4" w:rsidRDefault="006A19C4" w:rsidP="006A19C4">
      <w:r>
        <w:t>19 89.6 18.1 232.6</w:t>
      </w:r>
    </w:p>
    <w:p w:rsidR="006A19C4" w:rsidRDefault="006A19C4" w:rsidP="006A19C4">
      <w:r>
        <w:t>20 82.7 19.1 224.1</w:t>
      </w:r>
    </w:p>
    <w:p w:rsidR="006A19C4" w:rsidRDefault="006A19C4" w:rsidP="006A19C4">
      <w:r>
        <w:t>21 52.3 16.0 166.5</w:t>
      </w:r>
    </w:p>
    <w:p w:rsidR="006A19C4" w:rsidRDefault="006A19C4" w:rsidP="006A19C4">
      <w:r>
        <w:t>&gt; fit &lt;- lm(y ~ x1 + x2, data = toy)</w:t>
      </w:r>
    </w:p>
    <w:p w:rsidR="006A19C4" w:rsidRDefault="006A19C4" w:rsidP="006A19C4">
      <w:r>
        <w:t xml:space="preserve">&gt; X = </w:t>
      </w:r>
      <w:proofErr w:type="spellStart"/>
      <w:proofErr w:type="gramStart"/>
      <w:r>
        <w:t>model.matrix</w:t>
      </w:r>
      <w:proofErr w:type="spellEnd"/>
      <w:r>
        <w:t>(</w:t>
      </w:r>
      <w:proofErr w:type="gramEnd"/>
      <w:r>
        <w:t>fit)</w:t>
      </w:r>
    </w:p>
    <w:p w:rsidR="006A19C4" w:rsidRDefault="006A19C4" w:rsidP="006A19C4">
      <w:r>
        <w:t>&gt; X</w:t>
      </w:r>
    </w:p>
    <w:p w:rsidR="006A19C4" w:rsidRDefault="006A19C4" w:rsidP="006A19C4">
      <w:r>
        <w:t xml:space="preserve">   (Intercept)   x1   x2</w:t>
      </w:r>
    </w:p>
    <w:p w:rsidR="006A19C4" w:rsidRDefault="006A19C4" w:rsidP="006A19C4">
      <w:r>
        <w:t>1            1 68.5 16.7</w:t>
      </w:r>
    </w:p>
    <w:p w:rsidR="006A19C4" w:rsidRDefault="006A19C4" w:rsidP="006A19C4">
      <w:r>
        <w:t>2            1 45.2 16.8</w:t>
      </w:r>
    </w:p>
    <w:p w:rsidR="006A19C4" w:rsidRDefault="006A19C4" w:rsidP="006A19C4">
      <w:r>
        <w:t>3            1 91.3 18.2</w:t>
      </w:r>
    </w:p>
    <w:p w:rsidR="006A19C4" w:rsidRDefault="006A19C4" w:rsidP="006A19C4">
      <w:r>
        <w:t>4            1 47.8 16.3</w:t>
      </w:r>
    </w:p>
    <w:p w:rsidR="006A19C4" w:rsidRDefault="006A19C4" w:rsidP="006A19C4">
      <w:r>
        <w:t>5            1 46.9 17.3</w:t>
      </w:r>
    </w:p>
    <w:p w:rsidR="006A19C4" w:rsidRDefault="006A19C4" w:rsidP="006A19C4">
      <w:r>
        <w:lastRenderedPageBreak/>
        <w:t>6            1 66.1 18.2</w:t>
      </w:r>
    </w:p>
    <w:p w:rsidR="006A19C4" w:rsidRDefault="006A19C4" w:rsidP="006A19C4">
      <w:r>
        <w:t>7            1 49.5 15.9</w:t>
      </w:r>
    </w:p>
    <w:p w:rsidR="006A19C4" w:rsidRDefault="006A19C4" w:rsidP="006A19C4">
      <w:r>
        <w:t>8            1 52.0 17.2</w:t>
      </w:r>
    </w:p>
    <w:p w:rsidR="006A19C4" w:rsidRDefault="006A19C4" w:rsidP="006A19C4">
      <w:r>
        <w:t>9            1 48.9 16.6</w:t>
      </w:r>
    </w:p>
    <w:p w:rsidR="006A19C4" w:rsidRDefault="006A19C4" w:rsidP="006A19C4">
      <w:r>
        <w:t>10           1 38.4 16.0</w:t>
      </w:r>
    </w:p>
    <w:p w:rsidR="006A19C4" w:rsidRDefault="006A19C4" w:rsidP="006A19C4">
      <w:r>
        <w:t>11           1 87.9 18.3</w:t>
      </w:r>
    </w:p>
    <w:p w:rsidR="006A19C4" w:rsidRDefault="006A19C4" w:rsidP="006A19C4">
      <w:r>
        <w:t>12           1 72.8 17.1</w:t>
      </w:r>
    </w:p>
    <w:p w:rsidR="006A19C4" w:rsidRDefault="006A19C4" w:rsidP="006A19C4">
      <w:r>
        <w:t>13           1 88.4 17.4</w:t>
      </w:r>
    </w:p>
    <w:p w:rsidR="006A19C4" w:rsidRDefault="006A19C4" w:rsidP="006A19C4">
      <w:r>
        <w:t>14           1 42.9 15.8</w:t>
      </w:r>
    </w:p>
    <w:p w:rsidR="006A19C4" w:rsidRDefault="006A19C4" w:rsidP="006A19C4">
      <w:r>
        <w:t>15           1 52.5 17.8</w:t>
      </w:r>
    </w:p>
    <w:p w:rsidR="006A19C4" w:rsidRDefault="006A19C4" w:rsidP="006A19C4">
      <w:r>
        <w:t>16           1 85.7 18.4</w:t>
      </w:r>
    </w:p>
    <w:p w:rsidR="006A19C4" w:rsidRDefault="006A19C4" w:rsidP="006A19C4">
      <w:r>
        <w:t>17           1 41.3 16.5</w:t>
      </w:r>
    </w:p>
    <w:p w:rsidR="006A19C4" w:rsidRDefault="006A19C4" w:rsidP="006A19C4">
      <w:r>
        <w:t>18           1 51.7 16.3</w:t>
      </w:r>
    </w:p>
    <w:p w:rsidR="006A19C4" w:rsidRDefault="006A19C4" w:rsidP="006A19C4">
      <w:r>
        <w:t>19           1 89.6 18.1</w:t>
      </w:r>
    </w:p>
    <w:p w:rsidR="006A19C4" w:rsidRDefault="006A19C4" w:rsidP="006A19C4">
      <w:r>
        <w:t>20           1 82.7 19.1</w:t>
      </w:r>
    </w:p>
    <w:p w:rsidR="006A19C4" w:rsidRDefault="006A19C4" w:rsidP="006A19C4">
      <w:r>
        <w:t>21           1 52.3 16.0</w:t>
      </w:r>
    </w:p>
    <w:p w:rsidR="006A19C4" w:rsidRDefault="006A19C4" w:rsidP="006A19C4">
      <w:proofErr w:type="spellStart"/>
      <w:proofErr w:type="gramStart"/>
      <w:r>
        <w:t>attr</w:t>
      </w:r>
      <w:proofErr w:type="spellEnd"/>
      <w:r>
        <w:t>(</w:t>
      </w:r>
      <w:proofErr w:type="gramEnd"/>
      <w:r>
        <w:t>,"assign")</w:t>
      </w:r>
    </w:p>
    <w:p w:rsidR="006A19C4" w:rsidRDefault="006A19C4" w:rsidP="006A19C4">
      <w:r>
        <w:t>[1] 0 1 2</w:t>
      </w:r>
    </w:p>
    <w:p w:rsidR="006A19C4" w:rsidRDefault="006A19C4" w:rsidP="006A19C4">
      <w:r>
        <w:t xml:space="preserve">&gt; Y = </w:t>
      </w:r>
      <w:proofErr w:type="spellStart"/>
      <w:proofErr w:type="gramStart"/>
      <w:r>
        <w:t>model.frame</w:t>
      </w:r>
      <w:proofErr w:type="spellEnd"/>
      <w:r>
        <w:t>(</w:t>
      </w:r>
      <w:proofErr w:type="gramEnd"/>
      <w:r>
        <w:t>fit)[1]</w:t>
      </w:r>
    </w:p>
    <w:p w:rsidR="006A19C4" w:rsidRDefault="006A19C4" w:rsidP="006A19C4">
      <w:r>
        <w:t>&gt; Y</w:t>
      </w:r>
    </w:p>
    <w:p w:rsidR="006A19C4" w:rsidRDefault="006A19C4" w:rsidP="006A19C4">
      <w:r>
        <w:t xml:space="preserve">       </w:t>
      </w:r>
      <w:proofErr w:type="gramStart"/>
      <w:r>
        <w:t>y</w:t>
      </w:r>
      <w:proofErr w:type="gramEnd"/>
    </w:p>
    <w:p w:rsidR="006A19C4" w:rsidRDefault="006A19C4" w:rsidP="006A19C4">
      <w:proofErr w:type="gramStart"/>
      <w:r>
        <w:t>1  174.4</w:t>
      </w:r>
      <w:proofErr w:type="gramEnd"/>
    </w:p>
    <w:p w:rsidR="006A19C4" w:rsidRDefault="006A19C4" w:rsidP="006A19C4">
      <w:proofErr w:type="gramStart"/>
      <w:r>
        <w:t>2  164.4</w:t>
      </w:r>
      <w:proofErr w:type="gramEnd"/>
    </w:p>
    <w:p w:rsidR="006A19C4" w:rsidRDefault="006A19C4" w:rsidP="006A19C4">
      <w:proofErr w:type="gramStart"/>
      <w:r>
        <w:t>3  244.2</w:t>
      </w:r>
      <w:proofErr w:type="gramEnd"/>
    </w:p>
    <w:p w:rsidR="006A19C4" w:rsidRDefault="006A19C4" w:rsidP="006A19C4">
      <w:proofErr w:type="gramStart"/>
      <w:r>
        <w:t>4  154.6</w:t>
      </w:r>
      <w:proofErr w:type="gramEnd"/>
    </w:p>
    <w:p w:rsidR="006A19C4" w:rsidRDefault="006A19C4" w:rsidP="006A19C4">
      <w:proofErr w:type="gramStart"/>
      <w:r>
        <w:t>5  181.6</w:t>
      </w:r>
      <w:proofErr w:type="gramEnd"/>
    </w:p>
    <w:p w:rsidR="006A19C4" w:rsidRDefault="006A19C4" w:rsidP="006A19C4">
      <w:proofErr w:type="gramStart"/>
      <w:r>
        <w:t>6  207.5</w:t>
      </w:r>
      <w:proofErr w:type="gramEnd"/>
    </w:p>
    <w:p w:rsidR="006A19C4" w:rsidRDefault="006A19C4" w:rsidP="006A19C4">
      <w:proofErr w:type="gramStart"/>
      <w:r>
        <w:t>7  152.8</w:t>
      </w:r>
      <w:proofErr w:type="gramEnd"/>
    </w:p>
    <w:p w:rsidR="006A19C4" w:rsidRDefault="006A19C4" w:rsidP="006A19C4">
      <w:proofErr w:type="gramStart"/>
      <w:r>
        <w:t>8  163.2</w:t>
      </w:r>
      <w:proofErr w:type="gramEnd"/>
    </w:p>
    <w:p w:rsidR="006A19C4" w:rsidRDefault="006A19C4" w:rsidP="006A19C4">
      <w:proofErr w:type="gramStart"/>
      <w:r>
        <w:lastRenderedPageBreak/>
        <w:t>9  145.4</w:t>
      </w:r>
      <w:proofErr w:type="gramEnd"/>
    </w:p>
    <w:p w:rsidR="006A19C4" w:rsidRDefault="006A19C4" w:rsidP="006A19C4">
      <w:r>
        <w:t>10 137.2</w:t>
      </w:r>
    </w:p>
    <w:p w:rsidR="006A19C4" w:rsidRDefault="006A19C4" w:rsidP="006A19C4">
      <w:r>
        <w:t>11 241.9</w:t>
      </w:r>
    </w:p>
    <w:p w:rsidR="006A19C4" w:rsidRDefault="006A19C4" w:rsidP="006A19C4">
      <w:r>
        <w:t>12 191.1</w:t>
      </w:r>
    </w:p>
    <w:p w:rsidR="006A19C4" w:rsidRDefault="006A19C4" w:rsidP="006A19C4">
      <w:r>
        <w:t>13 232.0</w:t>
      </w:r>
    </w:p>
    <w:p w:rsidR="006A19C4" w:rsidRDefault="006A19C4" w:rsidP="006A19C4">
      <w:r>
        <w:t>14 145.3</w:t>
      </w:r>
    </w:p>
    <w:p w:rsidR="006A19C4" w:rsidRDefault="006A19C4" w:rsidP="006A19C4">
      <w:r>
        <w:t>15 161.1</w:t>
      </w:r>
    </w:p>
    <w:p w:rsidR="006A19C4" w:rsidRDefault="006A19C4" w:rsidP="006A19C4">
      <w:r>
        <w:t>16 209.7</w:t>
      </w:r>
    </w:p>
    <w:p w:rsidR="006A19C4" w:rsidRDefault="006A19C4" w:rsidP="006A19C4">
      <w:r>
        <w:t>17 146.4</w:t>
      </w:r>
    </w:p>
    <w:p w:rsidR="006A19C4" w:rsidRDefault="006A19C4" w:rsidP="006A19C4">
      <w:r>
        <w:t>18 144.0</w:t>
      </w:r>
    </w:p>
    <w:p w:rsidR="006A19C4" w:rsidRDefault="006A19C4" w:rsidP="006A19C4">
      <w:r>
        <w:t>19 232.6</w:t>
      </w:r>
    </w:p>
    <w:p w:rsidR="006A19C4" w:rsidRDefault="006A19C4" w:rsidP="006A19C4">
      <w:r>
        <w:t>20 224.1</w:t>
      </w:r>
    </w:p>
    <w:p w:rsidR="006A19C4" w:rsidRDefault="006A19C4" w:rsidP="006A19C4">
      <w:r>
        <w:t>21 166.5</w:t>
      </w:r>
    </w:p>
    <w:p w:rsidR="006A19C4" w:rsidRDefault="006A19C4" w:rsidP="006A19C4">
      <w:r>
        <w:t xml:space="preserve">&gt; e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residuals(fit))</w:t>
      </w:r>
    </w:p>
    <w:p w:rsidR="006A19C4" w:rsidRDefault="006A19C4" w:rsidP="006A19C4">
      <w:r>
        <w:t xml:space="preserve">&gt; </w:t>
      </w:r>
      <w:proofErr w:type="gramStart"/>
      <w:r>
        <w:t>beta</w:t>
      </w:r>
      <w:proofErr w:type="gramEnd"/>
      <w:r>
        <w:t xml:space="preserve"> = matrix(</w:t>
      </w:r>
      <w:proofErr w:type="spellStart"/>
      <w:r>
        <w:t>coef</w:t>
      </w:r>
      <w:proofErr w:type="spellEnd"/>
      <w:r>
        <w:t>(fit))</w:t>
      </w:r>
    </w:p>
    <w:p w:rsidR="006A19C4" w:rsidRDefault="006A19C4" w:rsidP="006A19C4">
      <w:r>
        <w:t>&gt; b&lt;-</w:t>
      </w:r>
      <w:proofErr w:type="gramStart"/>
      <w:r>
        <w:t>solve(</w:t>
      </w:r>
      <w:proofErr w:type="gramEnd"/>
      <w:r>
        <w:t>t(X)%*%X)%*%t(X)%*%</w:t>
      </w:r>
      <w:proofErr w:type="spellStart"/>
      <w:r>
        <w:t>as.matrix</w:t>
      </w:r>
      <w:proofErr w:type="spellEnd"/>
      <w:r>
        <w:t>(Y)</w:t>
      </w:r>
    </w:p>
    <w:p w:rsidR="006A19C4" w:rsidRDefault="006A19C4" w:rsidP="006A19C4">
      <w:r>
        <w:t xml:space="preserve">&gt; </w:t>
      </w:r>
      <w:proofErr w:type="gramStart"/>
      <w:r>
        <w:t>b</w:t>
      </w:r>
      <w:proofErr w:type="gramEnd"/>
    </w:p>
    <w:p w:rsidR="006A19C4" w:rsidRDefault="006A19C4" w:rsidP="006A19C4">
      <w:r>
        <w:t xml:space="preserve">                    </w:t>
      </w:r>
      <w:proofErr w:type="gramStart"/>
      <w:r>
        <w:t>y</w:t>
      </w:r>
      <w:proofErr w:type="gramEnd"/>
    </w:p>
    <w:p w:rsidR="006A19C4" w:rsidRDefault="006A19C4" w:rsidP="006A19C4">
      <w:r>
        <w:t>(Intercept) -68.85707</w:t>
      </w:r>
    </w:p>
    <w:p w:rsidR="006A19C4" w:rsidRDefault="006A19C4" w:rsidP="006A19C4">
      <w:proofErr w:type="gramStart"/>
      <w:r>
        <w:t>x1</w:t>
      </w:r>
      <w:proofErr w:type="gramEnd"/>
      <w:r>
        <w:t xml:space="preserve">            1.45456</w:t>
      </w:r>
    </w:p>
    <w:p w:rsidR="006A19C4" w:rsidRDefault="006A19C4" w:rsidP="006A19C4">
      <w:proofErr w:type="gramStart"/>
      <w:r>
        <w:t>x2</w:t>
      </w:r>
      <w:proofErr w:type="gramEnd"/>
      <w:r>
        <w:t xml:space="preserve">            9.36550</w:t>
      </w:r>
    </w:p>
    <w:p w:rsidR="006A19C4" w:rsidRDefault="006A19C4" w:rsidP="006A19C4">
      <w:r>
        <w:t xml:space="preserve">&gt; </w:t>
      </w:r>
      <w:proofErr w:type="gramStart"/>
      <w:r>
        <w:t>summary(</w:t>
      </w:r>
      <w:proofErr w:type="gramEnd"/>
      <w:r>
        <w:t>fit)</w:t>
      </w:r>
    </w:p>
    <w:p w:rsidR="006A19C4" w:rsidRDefault="006A19C4" w:rsidP="006A19C4"/>
    <w:p w:rsidR="006A19C4" w:rsidRDefault="006A19C4" w:rsidP="006A19C4">
      <w:r>
        <w:t>Call:</w:t>
      </w:r>
    </w:p>
    <w:p w:rsidR="006A19C4" w:rsidRDefault="006A19C4" w:rsidP="006A19C4">
      <w:proofErr w:type="gramStart"/>
      <w:r>
        <w:t>lm(</w:t>
      </w:r>
      <w:proofErr w:type="gramEnd"/>
      <w:r>
        <w:t>formula = y ~ x1 + x2, data = toy)</w:t>
      </w:r>
    </w:p>
    <w:p w:rsidR="006A19C4" w:rsidRDefault="006A19C4" w:rsidP="006A19C4"/>
    <w:p w:rsidR="006A19C4" w:rsidRDefault="006A19C4" w:rsidP="006A19C4">
      <w:r>
        <w:t>Residuals:</w:t>
      </w:r>
    </w:p>
    <w:p w:rsidR="006A19C4" w:rsidRDefault="006A19C4" w:rsidP="006A19C4">
      <w:r>
        <w:t xml:space="preserve">     Min       1Q   Median       3Q      Max </w:t>
      </w:r>
    </w:p>
    <w:p w:rsidR="006A19C4" w:rsidRDefault="006A19C4" w:rsidP="006A19C4">
      <w:r>
        <w:t>-</w:t>
      </w:r>
      <w:proofErr w:type="gramStart"/>
      <w:r>
        <w:t>18.4239  -</w:t>
      </w:r>
      <w:proofErr w:type="gramEnd"/>
      <w:r>
        <w:t xml:space="preserve">6.2161   0.7449   9.4356  20.2151 </w:t>
      </w:r>
    </w:p>
    <w:p w:rsidR="006A19C4" w:rsidRDefault="006A19C4" w:rsidP="006A19C4"/>
    <w:p w:rsidR="006A19C4" w:rsidRDefault="006A19C4" w:rsidP="006A19C4">
      <w:r>
        <w:t>Coefficients:</w:t>
      </w:r>
    </w:p>
    <w:p w:rsidR="006A19C4" w:rsidRDefault="006A19C4" w:rsidP="006A19C4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6A19C4" w:rsidRDefault="006A19C4" w:rsidP="006A19C4">
      <w:r>
        <w:t xml:space="preserve">(Intercept) -68.8571    </w:t>
      </w:r>
      <w:proofErr w:type="gramStart"/>
      <w:r>
        <w:t>60.0170  -</w:t>
      </w:r>
      <w:proofErr w:type="gramEnd"/>
      <w:r>
        <w:t xml:space="preserve">1.147   0.2663    </w:t>
      </w:r>
    </w:p>
    <w:p w:rsidR="006A19C4" w:rsidRDefault="006A19C4" w:rsidP="006A19C4">
      <w:proofErr w:type="gramStart"/>
      <w:r>
        <w:t>x1</w:t>
      </w:r>
      <w:proofErr w:type="gramEnd"/>
      <w:r>
        <w:t xml:space="preserve">            1.4546     0.2118   6.868    2e-06 ***</w:t>
      </w:r>
    </w:p>
    <w:p w:rsidR="006A19C4" w:rsidRDefault="006A19C4" w:rsidP="006A19C4">
      <w:proofErr w:type="gramStart"/>
      <w:r>
        <w:t>x2</w:t>
      </w:r>
      <w:proofErr w:type="gramEnd"/>
      <w:r>
        <w:t xml:space="preserve">            9.3655     4.0640   2.305   0.0333 *  </w:t>
      </w:r>
    </w:p>
    <w:p w:rsidR="006A19C4" w:rsidRDefault="006A19C4" w:rsidP="006A19C4">
      <w:r>
        <w:t>---</w:t>
      </w:r>
    </w:p>
    <w:p w:rsidR="006A19C4" w:rsidRDefault="006A19C4" w:rsidP="006A19C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A19C4" w:rsidRDefault="006A19C4" w:rsidP="006A19C4"/>
    <w:p w:rsidR="006A19C4" w:rsidRDefault="006A19C4" w:rsidP="006A19C4">
      <w:r>
        <w:t>Residual standard error: 11.01 on 18 degrees of freedom</w:t>
      </w:r>
    </w:p>
    <w:p w:rsidR="006A19C4" w:rsidRDefault="006A19C4" w:rsidP="006A19C4">
      <w:r>
        <w:t xml:space="preserve">Multiple R-squared:  0.9167,    Adjusted R-squared:  0.9075 </w:t>
      </w:r>
    </w:p>
    <w:p w:rsidR="006A19C4" w:rsidRDefault="006A19C4" w:rsidP="006A19C4">
      <w:r>
        <w:t>F-statistic:  99.1 on 2 and 18 DF</w:t>
      </w:r>
      <w:proofErr w:type="gramStart"/>
      <w:r>
        <w:t>,  p</w:t>
      </w:r>
      <w:proofErr w:type="gramEnd"/>
      <w:r>
        <w:t>-value: 1.921e-10</w:t>
      </w:r>
    </w:p>
    <w:p w:rsidR="006A19C4" w:rsidRDefault="006A19C4" w:rsidP="006A19C4"/>
    <w:p w:rsidR="006A19C4" w:rsidRDefault="006A19C4" w:rsidP="006A19C4">
      <w:r>
        <w:t>&gt; t0&lt;-1.4546/.2118</w:t>
      </w:r>
    </w:p>
    <w:p w:rsidR="006A19C4" w:rsidRDefault="006A19C4" w:rsidP="006A19C4">
      <w:r>
        <w:t>&gt; t0</w:t>
      </w:r>
    </w:p>
    <w:p w:rsidR="006A19C4" w:rsidRDefault="006A19C4" w:rsidP="006A19C4">
      <w:r>
        <w:t>[1] 6.8678</w:t>
      </w:r>
    </w:p>
    <w:p w:rsidR="006A19C4" w:rsidRDefault="006A19C4" w:rsidP="006A19C4">
      <w:r>
        <w:t>&gt; 2*(1-</w:t>
      </w:r>
      <w:proofErr w:type="gramStart"/>
      <w:r>
        <w:t>p(</w:t>
      </w:r>
      <w:proofErr w:type="gramEnd"/>
      <w:r>
        <w:t>t0.18))</w:t>
      </w:r>
    </w:p>
    <w:p w:rsidR="006A19C4" w:rsidRDefault="006A19C4" w:rsidP="006A19C4">
      <w:r>
        <w:t>Error: could not find function "p"</w:t>
      </w:r>
    </w:p>
    <w:p w:rsidR="006A19C4" w:rsidRDefault="006A19C4" w:rsidP="006A19C4">
      <w:r>
        <w:t>&gt; 2*(1-</w:t>
      </w:r>
      <w:proofErr w:type="gramStart"/>
      <w:r>
        <w:t>pt(</w:t>
      </w:r>
      <w:proofErr w:type="gramEnd"/>
      <w:r>
        <w:t>t0.18))</w:t>
      </w:r>
    </w:p>
    <w:p w:rsidR="006A19C4" w:rsidRDefault="006A19C4" w:rsidP="006A19C4">
      <w:r>
        <w:t xml:space="preserve">Error in 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>t0.18) : object 't0.18' not found</w:t>
      </w:r>
    </w:p>
    <w:p w:rsidR="006A19C4" w:rsidRDefault="006A19C4" w:rsidP="006A19C4">
      <w:r>
        <w:t>&gt; 2*(1-</w:t>
      </w:r>
      <w:proofErr w:type="gramStart"/>
      <w:r>
        <w:t>pt(</w:t>
      </w:r>
      <w:proofErr w:type="gramEnd"/>
      <w:r>
        <w:t>t0,18))</w:t>
      </w:r>
    </w:p>
    <w:p w:rsidR="006A19C4" w:rsidRDefault="006A19C4" w:rsidP="006A19C4">
      <w:r>
        <w:t>[1] 2.003242e-06</w:t>
      </w:r>
    </w:p>
    <w:p w:rsidR="006A19C4" w:rsidRDefault="006A19C4" w:rsidP="006A19C4">
      <w:r>
        <w:t>&gt; t2&lt;-(1.4546-)/.2118</w:t>
      </w:r>
    </w:p>
    <w:p w:rsidR="006A19C4" w:rsidRDefault="006A19C4" w:rsidP="006A19C4">
      <w:r>
        <w:t>Error: unexpected ')' in "t2&lt;-(1.4546-)"</w:t>
      </w:r>
    </w:p>
    <w:p w:rsidR="006A19C4" w:rsidRDefault="006A19C4" w:rsidP="006A19C4">
      <w:r>
        <w:t>&gt; t2&lt;-(1.4546-2)/.2118</w:t>
      </w:r>
    </w:p>
    <w:p w:rsidR="006A19C4" w:rsidRDefault="006A19C4" w:rsidP="006A19C4">
      <w:r>
        <w:t>&gt; t2</w:t>
      </w:r>
    </w:p>
    <w:p w:rsidR="006A19C4" w:rsidRDefault="006A19C4" w:rsidP="006A19C4">
      <w:r>
        <w:t>[1] -2.575071</w:t>
      </w:r>
    </w:p>
    <w:p w:rsidR="006A19C4" w:rsidRDefault="006A19C4" w:rsidP="006A19C4">
      <w:r>
        <w:t>&gt; 2*(1-</w:t>
      </w:r>
      <w:proofErr w:type="gramStart"/>
      <w:r>
        <w:t>pt(</w:t>
      </w:r>
      <w:proofErr w:type="gramEnd"/>
      <w:r>
        <w:t>abs(t2),18))</w:t>
      </w:r>
    </w:p>
    <w:p w:rsidR="006A19C4" w:rsidRDefault="006A19C4" w:rsidP="006A19C4">
      <w:r>
        <w:t>[1] 0.01907191</w:t>
      </w:r>
    </w:p>
    <w:p w:rsidR="006A19C4" w:rsidRDefault="006A19C4" w:rsidP="006A19C4">
      <w:r>
        <w:lastRenderedPageBreak/>
        <w:t xml:space="preserve">&gt; </w:t>
      </w:r>
      <w:proofErr w:type="spellStart"/>
      <w:r>
        <w:t>cov.b</w:t>
      </w:r>
      <w:proofErr w:type="spellEnd"/>
      <w:r>
        <w:t>&lt;-11.01^2*</w:t>
      </w:r>
      <w:proofErr w:type="gramStart"/>
      <w:r>
        <w:t>solve(</w:t>
      </w:r>
      <w:proofErr w:type="gramEnd"/>
      <w:r>
        <w:t>t(X)%*%X)</w:t>
      </w:r>
    </w:p>
    <w:p w:rsidR="006A19C4" w:rsidRDefault="006A19C4" w:rsidP="006A19C4">
      <w:r>
        <w:t xml:space="preserve">&gt; </w:t>
      </w:r>
      <w:proofErr w:type="spellStart"/>
      <w:r>
        <w:t>cov.b</w:t>
      </w:r>
      <w:proofErr w:type="spellEnd"/>
    </w:p>
    <w:p w:rsidR="006A19C4" w:rsidRDefault="006A19C4" w:rsidP="006A19C4">
      <w:r>
        <w:t xml:space="preserve">            (Intercept)          x1           x2</w:t>
      </w:r>
    </w:p>
    <w:p w:rsidR="006A19C4" w:rsidRDefault="006A19C4" w:rsidP="006A19C4">
      <w:r>
        <w:t xml:space="preserve">(Intercept) </w:t>
      </w:r>
      <w:proofErr w:type="gramStart"/>
      <w:r>
        <w:t>3603.743078  8.75008768</w:t>
      </w:r>
      <w:proofErr w:type="gramEnd"/>
      <w:r>
        <w:t xml:space="preserve"> -241.5374964</w:t>
      </w:r>
    </w:p>
    <w:p w:rsidR="006A19C4" w:rsidRDefault="006A19C4" w:rsidP="006A19C4">
      <w:proofErr w:type="gramStart"/>
      <w:r>
        <w:t>x1</w:t>
      </w:r>
      <w:proofErr w:type="gramEnd"/>
      <w:r>
        <w:t xml:space="preserve">             8.750088  0.04487278   -0.6727615</w:t>
      </w:r>
    </w:p>
    <w:p w:rsidR="006A19C4" w:rsidRDefault="006A19C4" w:rsidP="006A19C4">
      <w:proofErr w:type="gramStart"/>
      <w:r>
        <w:t>x2</w:t>
      </w:r>
      <w:proofErr w:type="gramEnd"/>
      <w:r>
        <w:t xml:space="preserve">          -241.537496 -0.67276154   16.5235890</w:t>
      </w:r>
    </w:p>
    <w:p w:rsidR="006A19C4" w:rsidRDefault="006A19C4" w:rsidP="006A19C4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.0448)</w:t>
      </w:r>
    </w:p>
    <w:p w:rsidR="006A19C4" w:rsidRDefault="006A19C4" w:rsidP="006A19C4">
      <w:r>
        <w:t>[1] 0.2116601</w:t>
      </w:r>
    </w:p>
    <w:p w:rsidR="006A19C4" w:rsidRDefault="006A19C4" w:rsidP="006A19C4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diag</w:t>
      </w:r>
      <w:proofErr w:type="spellEnd"/>
      <w:r>
        <w:t>(</w:t>
      </w:r>
      <w:proofErr w:type="spellStart"/>
      <w:r>
        <w:t>cov.b</w:t>
      </w:r>
      <w:proofErr w:type="spellEnd"/>
      <w:r>
        <w:t>))</w:t>
      </w:r>
    </w:p>
    <w:p w:rsidR="006A19C4" w:rsidRDefault="006A19C4" w:rsidP="006A19C4">
      <w:r>
        <w:t xml:space="preserve">(Intercept)          x1          x2 </w:t>
      </w:r>
    </w:p>
    <w:p w:rsidR="006A19C4" w:rsidRDefault="006A19C4" w:rsidP="006A19C4">
      <w:r>
        <w:t xml:space="preserve">  60.031184    0.211832    4.064922 </w:t>
      </w:r>
    </w:p>
    <w:p w:rsidR="006A19C4" w:rsidRDefault="006A19C4" w:rsidP="006A19C4">
      <w:r>
        <w:t xml:space="preserve">&gt; </w:t>
      </w:r>
      <w:proofErr w:type="spellStart"/>
      <w:proofErr w:type="gramStart"/>
      <w:r>
        <w:t>vcov</w:t>
      </w:r>
      <w:proofErr w:type="spellEnd"/>
      <w:r>
        <w:t>(</w:t>
      </w:r>
      <w:proofErr w:type="gramEnd"/>
      <w:r>
        <w:t>fit)</w:t>
      </w:r>
    </w:p>
    <w:p w:rsidR="006A19C4" w:rsidRDefault="006A19C4" w:rsidP="006A19C4">
      <w:r>
        <w:t xml:space="preserve">            (Intercept)          x1           x2</w:t>
      </w:r>
    </w:p>
    <w:p w:rsidR="006A19C4" w:rsidRDefault="006A19C4" w:rsidP="006A19C4">
      <w:r>
        <w:t xml:space="preserve">(Intercept)  </w:t>
      </w:r>
      <w:proofErr w:type="gramStart"/>
      <w:r>
        <w:t>3602.03467  8.74593958</w:t>
      </w:r>
      <w:proofErr w:type="gramEnd"/>
      <w:r>
        <w:t xml:space="preserve"> -241.4229923</w:t>
      </w:r>
    </w:p>
    <w:p w:rsidR="006A19C4" w:rsidRDefault="006A19C4" w:rsidP="006A19C4">
      <w:proofErr w:type="gramStart"/>
      <w:r>
        <w:t>x1</w:t>
      </w:r>
      <w:proofErr w:type="gramEnd"/>
      <w:r>
        <w:t xml:space="preserve">              8.74594  0.04485151   -0.6724426</w:t>
      </w:r>
    </w:p>
    <w:p w:rsidR="006A19C4" w:rsidRDefault="006A19C4" w:rsidP="006A19C4">
      <w:proofErr w:type="gramStart"/>
      <w:r>
        <w:t>x2</w:t>
      </w:r>
      <w:proofErr w:type="gramEnd"/>
      <w:r>
        <w:t xml:space="preserve">           -241.42299 -0.67244260   16.5157558</w:t>
      </w:r>
    </w:p>
    <w:p w:rsidR="006A19C4" w:rsidRDefault="006A19C4" w:rsidP="006A19C4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.975,18)</w:t>
      </w:r>
    </w:p>
    <w:p w:rsidR="006A19C4" w:rsidRDefault="006A19C4" w:rsidP="006A19C4">
      <w:r>
        <w:t xml:space="preserve">Error in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0.975, 18) : 2 arguments passed to '</w:t>
      </w:r>
      <w:proofErr w:type="spellStart"/>
      <w:r>
        <w:t>sqrt</w:t>
      </w:r>
      <w:proofErr w:type="spellEnd"/>
      <w:r>
        <w:t>' which requires 1</w:t>
      </w:r>
    </w:p>
    <w:p w:rsidR="006A19C4" w:rsidRDefault="006A19C4" w:rsidP="006A19C4">
      <w:r>
        <w:t xml:space="preserve">&gt; 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>.975,18)</w:t>
      </w:r>
    </w:p>
    <w:p w:rsidR="006A19C4" w:rsidRDefault="006A19C4" w:rsidP="006A19C4">
      <w:r>
        <w:t>[1] 0.8287589</w:t>
      </w:r>
    </w:p>
    <w:p w:rsidR="006A19C4" w:rsidRDefault="006A19C4" w:rsidP="006A19C4">
      <w:r>
        <w:t xml:space="preserve">&gt;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.975,18)</w:t>
      </w:r>
    </w:p>
    <w:p w:rsidR="006A19C4" w:rsidRDefault="006A19C4" w:rsidP="006A19C4">
      <w:r>
        <w:t>[1] 2.100922</w:t>
      </w:r>
    </w:p>
    <w:p w:rsidR="006A19C4" w:rsidRDefault="006A19C4" w:rsidP="006A19C4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fit,level</w:t>
      </w:r>
      <w:proofErr w:type="spellEnd"/>
      <w:r>
        <w:t>=.95)</w:t>
      </w:r>
    </w:p>
    <w:p w:rsidR="006A19C4" w:rsidRDefault="006A19C4" w:rsidP="006A19C4">
      <w:r>
        <w:t xml:space="preserve">                   2.5 %    97.5 %</w:t>
      </w:r>
    </w:p>
    <w:p w:rsidR="006A19C4" w:rsidRDefault="006A19C4" w:rsidP="006A19C4">
      <w:r>
        <w:t>(Intercept) -194.9480130 57.233867</w:t>
      </w:r>
    </w:p>
    <w:p w:rsidR="006A19C4" w:rsidRDefault="006A19C4" w:rsidP="006A19C4">
      <w:proofErr w:type="gramStart"/>
      <w:r>
        <w:t>x1</w:t>
      </w:r>
      <w:proofErr w:type="gramEnd"/>
      <w:r>
        <w:t xml:space="preserve">             1.0096226  1.899497</w:t>
      </w:r>
    </w:p>
    <w:p w:rsidR="006A19C4" w:rsidRDefault="006A19C4" w:rsidP="006A19C4">
      <w:proofErr w:type="gramStart"/>
      <w:r>
        <w:t>x2</w:t>
      </w:r>
      <w:proofErr w:type="gramEnd"/>
      <w:r>
        <w:t xml:space="preserve">             0.8274411 17.903560</w:t>
      </w:r>
    </w:p>
    <w:p w:rsidR="006A19C4" w:rsidRDefault="006A19C4" w:rsidP="006A19C4">
      <w:r>
        <w:t xml:space="preserve">&gt; </w:t>
      </w:r>
      <w:proofErr w:type="gramStart"/>
      <w:r>
        <w:t>beta</w:t>
      </w:r>
      <w:proofErr w:type="gramEnd"/>
    </w:p>
    <w:p w:rsidR="006A19C4" w:rsidRDefault="006A19C4" w:rsidP="006A19C4">
      <w:r>
        <w:t xml:space="preserve">          [</w:t>
      </w:r>
      <w:proofErr w:type="gramStart"/>
      <w:r>
        <w:t>,1</w:t>
      </w:r>
      <w:proofErr w:type="gramEnd"/>
      <w:r>
        <w:t>]</w:t>
      </w:r>
    </w:p>
    <w:p w:rsidR="006A19C4" w:rsidRDefault="006A19C4" w:rsidP="006A19C4">
      <w:r>
        <w:lastRenderedPageBreak/>
        <w:t>[1,] -68.85707</w:t>
      </w:r>
    </w:p>
    <w:p w:rsidR="006A19C4" w:rsidRDefault="006A19C4" w:rsidP="006A19C4">
      <w:r>
        <w:t>[2,]   1.45456</w:t>
      </w:r>
    </w:p>
    <w:p w:rsidR="006A19C4" w:rsidRDefault="006A19C4" w:rsidP="006A19C4">
      <w:r>
        <w:t>[3,]   9.36550</w:t>
      </w:r>
    </w:p>
    <w:p w:rsidR="006A19C4" w:rsidRDefault="006A19C4" w:rsidP="006A19C4">
      <w:r>
        <w:t xml:space="preserve">&gt; </w:t>
      </w:r>
      <w:proofErr w:type="gramStart"/>
      <w:r>
        <w:t>lower</w:t>
      </w:r>
      <w:proofErr w:type="gramEnd"/>
      <w:r>
        <w:t>&lt;-beta[2]-</w:t>
      </w:r>
      <w:proofErr w:type="spellStart"/>
      <w:r>
        <w:t>qt</w:t>
      </w:r>
      <w:proofErr w:type="spellEnd"/>
      <w:r>
        <w:t>(.975,18)*0.2118</w:t>
      </w:r>
    </w:p>
    <w:p w:rsidR="006A19C4" w:rsidRDefault="006A19C4" w:rsidP="006A19C4">
      <w:r>
        <w:t xml:space="preserve">&gt; </w:t>
      </w:r>
      <w:proofErr w:type="gramStart"/>
      <w:r>
        <w:t>lower</w:t>
      </w:r>
      <w:proofErr w:type="gramEnd"/>
    </w:p>
    <w:p w:rsidR="006A19C4" w:rsidRDefault="006A19C4" w:rsidP="006A19C4">
      <w:r>
        <w:t>[1] 1.009584</w:t>
      </w:r>
    </w:p>
    <w:p w:rsidR="006A19C4" w:rsidRDefault="006A19C4" w:rsidP="006A19C4">
      <w:r>
        <w:t xml:space="preserve">&gt; </w:t>
      </w:r>
      <w:proofErr w:type="gramStart"/>
      <w:r>
        <w:t>upper</w:t>
      </w:r>
      <w:proofErr w:type="gramEnd"/>
      <w:r>
        <w:t>&lt;-beta[2]+</w:t>
      </w:r>
      <w:proofErr w:type="spellStart"/>
      <w:r>
        <w:t>qt</w:t>
      </w:r>
      <w:proofErr w:type="spellEnd"/>
      <w:r>
        <w:t>(.975,18)*0.2118</w:t>
      </w:r>
    </w:p>
    <w:p w:rsidR="006A19C4" w:rsidRDefault="006A19C4" w:rsidP="006A19C4">
      <w:r>
        <w:t xml:space="preserve">&gt; </w:t>
      </w:r>
      <w:proofErr w:type="gramStart"/>
      <w:r>
        <w:t>upper</w:t>
      </w:r>
      <w:proofErr w:type="gramEnd"/>
    </w:p>
    <w:p w:rsidR="006A19C4" w:rsidRDefault="006A19C4" w:rsidP="006A19C4">
      <w:r>
        <w:t>[1] 1.899535</w:t>
      </w:r>
    </w:p>
    <w:p w:rsidR="006A19C4" w:rsidRDefault="006A19C4" w:rsidP="006A19C4">
      <w:r>
        <w:t xml:space="preserve">&gt; </w:t>
      </w:r>
      <w:proofErr w:type="spellStart"/>
      <w:r>
        <w:t>ci.sim</w:t>
      </w:r>
      <w:proofErr w:type="spellEnd"/>
      <w:r>
        <w:t xml:space="preserve"> &lt;</w:t>
      </w:r>
    </w:p>
    <w:p w:rsidR="006A19C4" w:rsidRDefault="006A19C4" w:rsidP="006A19C4">
      <w:r>
        <w:t>+ -</w:t>
      </w:r>
    </w:p>
    <w:p w:rsidR="006A19C4" w:rsidRDefault="006A19C4" w:rsidP="006A19C4">
      <w:r>
        <w:t xml:space="preserve">+ </w:t>
      </w:r>
      <w:proofErr w:type="gramStart"/>
      <w:r>
        <w:t>function(</w:t>
      </w:r>
      <w:proofErr w:type="spellStart"/>
      <w:proofErr w:type="gramEnd"/>
      <w:r>
        <w:t>lmmodel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, type = c("B"</w:t>
      </w:r>
    </w:p>
    <w:p w:rsidR="006A19C4" w:rsidRDefault="006A19C4" w:rsidP="006A19C4">
      <w:proofErr w:type="gramStart"/>
      <w:r>
        <w:t>+ ,</w:t>
      </w:r>
      <w:proofErr w:type="gramEnd"/>
      <w:r>
        <w:t xml:space="preserve"> "S"), alpha)</w:t>
      </w:r>
    </w:p>
    <w:p w:rsidR="006A19C4" w:rsidRDefault="006A19C4" w:rsidP="006A19C4">
      <w:r>
        <w:t>+ {</w:t>
      </w:r>
    </w:p>
    <w:p w:rsidR="006A19C4" w:rsidRDefault="006A19C4" w:rsidP="006A19C4">
      <w:r>
        <w:t>+ g &lt;</w:t>
      </w:r>
    </w:p>
    <w:p w:rsidR="006A19C4" w:rsidRDefault="006A19C4" w:rsidP="006A19C4">
      <w:r>
        <w:t>+ -</w:t>
      </w:r>
    </w:p>
    <w:p w:rsidR="006A19C4" w:rsidRDefault="006A19C4" w:rsidP="006A19C4">
      <w:r>
        <w:t xml:space="preserve">+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newdata</w:t>
      </w:r>
      <w:proofErr w:type="spellEnd"/>
      <w:r>
        <w:t>)</w:t>
      </w:r>
    </w:p>
    <w:p w:rsidR="006A19C4" w:rsidRDefault="006A19C4" w:rsidP="006A19C4">
      <w:r>
        <w:t>+ CI &lt;</w:t>
      </w:r>
    </w:p>
    <w:p w:rsidR="006A19C4" w:rsidRDefault="006A19C4" w:rsidP="006A19C4">
      <w:r>
        <w:t>+ -</w:t>
      </w:r>
    </w:p>
    <w:p w:rsidR="006A19C4" w:rsidRDefault="006A19C4" w:rsidP="006A19C4">
      <w:r>
        <w:t xml:space="preserve">+ </w:t>
      </w:r>
      <w:proofErr w:type="gramStart"/>
      <w:r>
        <w:t>predict(</w:t>
      </w:r>
      <w:proofErr w:type="spellStart"/>
      <w:proofErr w:type="gramEnd"/>
      <w:r>
        <w:t>lmmodel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se.fit</w:t>
      </w:r>
      <w:proofErr w:type="spellEnd"/>
      <w:r>
        <w:t xml:space="preserve"> = TRUE)</w:t>
      </w:r>
    </w:p>
    <w:p w:rsidR="006A19C4" w:rsidRDefault="006A19C4" w:rsidP="006A19C4">
      <w:r>
        <w:t>+ M &lt;</w:t>
      </w:r>
    </w:p>
    <w:p w:rsidR="006A19C4" w:rsidRDefault="006A19C4" w:rsidP="006A19C4">
      <w:r>
        <w:t>+ -</w:t>
      </w:r>
    </w:p>
    <w:p w:rsidR="006A19C4" w:rsidRDefault="006A19C4" w:rsidP="006A19C4">
      <w:r>
        <w:t xml:space="preserve">+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match.arg</w:t>
      </w:r>
      <w:proofErr w:type="spellEnd"/>
      <w:r>
        <w:t>(type) == "B",</w:t>
      </w:r>
    </w:p>
    <w:p w:rsidR="006A19C4" w:rsidRDefault="006A19C4" w:rsidP="006A19C4">
      <w:r>
        <w:t xml:space="preserve">+ </w:t>
      </w:r>
      <w:proofErr w:type="spellStart"/>
      <w:proofErr w:type="gramStart"/>
      <w:r>
        <w:t>qt</w:t>
      </w:r>
      <w:proofErr w:type="spellEnd"/>
      <w:r>
        <w:t>(1</w:t>
      </w:r>
      <w:proofErr w:type="gramEnd"/>
    </w:p>
    <w:p w:rsidR="006A19C4" w:rsidRDefault="006A19C4" w:rsidP="006A19C4">
      <w:r>
        <w:t>+ -</w:t>
      </w:r>
    </w:p>
    <w:p w:rsidR="006A19C4" w:rsidRDefault="006A19C4" w:rsidP="006A19C4">
      <w:r>
        <w:t xml:space="preserve">+ alpha / (2*g), </w:t>
      </w:r>
      <w:proofErr w:type="spellStart"/>
      <w:r>
        <w:t>lmmodel$</w:t>
      </w:r>
      <w:proofErr w:type="gramStart"/>
      <w:r>
        <w:t>df</w:t>
      </w:r>
      <w:proofErr w:type="spellEnd"/>
      <w:proofErr w:type="gramEnd"/>
      <w:r>
        <w:t>),</w:t>
      </w:r>
    </w:p>
    <w:p w:rsidR="006A19C4" w:rsidRDefault="006A19C4" w:rsidP="006A19C4">
      <w:r>
        <w:t xml:space="preserve">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 g * </w:t>
      </w:r>
      <w:proofErr w:type="spellStart"/>
      <w:r>
        <w:t>qf</w:t>
      </w:r>
      <w:proofErr w:type="spellEnd"/>
      <w:r>
        <w:t>( 1</w:t>
      </w:r>
    </w:p>
    <w:p w:rsidR="006A19C4" w:rsidRDefault="006A19C4" w:rsidP="006A19C4">
      <w:r>
        <w:t>+ -</w:t>
      </w:r>
    </w:p>
    <w:p w:rsidR="006A19C4" w:rsidRDefault="006A19C4" w:rsidP="006A19C4">
      <w:r>
        <w:t xml:space="preserve">+ alpha, g, </w:t>
      </w:r>
      <w:proofErr w:type="spellStart"/>
      <w:r>
        <w:t>lmmodel$</w:t>
      </w:r>
      <w:proofErr w:type="gramStart"/>
      <w:r>
        <w:t>df</w:t>
      </w:r>
      <w:proofErr w:type="spellEnd"/>
      <w:proofErr w:type="gramEnd"/>
      <w:r>
        <w:t>)))</w:t>
      </w:r>
    </w:p>
    <w:p w:rsidR="006A19C4" w:rsidRDefault="006A19C4" w:rsidP="006A19C4">
      <w:r>
        <w:lastRenderedPageBreak/>
        <w:t xml:space="preserve">+ </w:t>
      </w:r>
      <w:proofErr w:type="spellStart"/>
      <w:proofErr w:type="gramStart"/>
      <w:r>
        <w:t>spred</w:t>
      </w:r>
      <w:proofErr w:type="spellEnd"/>
      <w:proofErr w:type="gramEnd"/>
      <w:r>
        <w:t xml:space="preserve"> &lt;</w:t>
      </w:r>
    </w:p>
    <w:p w:rsidR="006A19C4" w:rsidRDefault="006A19C4" w:rsidP="006A19C4">
      <w:r>
        <w:t>+ -</w:t>
      </w:r>
    </w:p>
    <w:p w:rsidR="006A19C4" w:rsidRDefault="006A19C4" w:rsidP="006A19C4">
      <w:r>
        <w:t xml:space="preserve">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 CI$residual.scale^2 + (</w:t>
      </w:r>
      <w:proofErr w:type="spellStart"/>
      <w:r>
        <w:t>CI$se.fit</w:t>
      </w:r>
      <w:proofErr w:type="spellEnd"/>
      <w:r>
        <w:t>)^2 )</w:t>
      </w:r>
    </w:p>
    <w:p w:rsidR="006A19C4" w:rsidRDefault="006A19C4" w:rsidP="006A19C4">
      <w:r>
        <w:t>+ x &lt;</w:t>
      </w:r>
    </w:p>
    <w:p w:rsidR="006A19C4" w:rsidRDefault="006A19C4" w:rsidP="006A19C4">
      <w:r>
        <w:t>+ -</w:t>
      </w:r>
    </w:p>
    <w:p w:rsidR="006A19C4" w:rsidRDefault="006A19C4" w:rsidP="006A19C4">
      <w:r>
        <w:t xml:space="preserve">+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6A19C4" w:rsidRDefault="006A19C4" w:rsidP="006A19C4">
      <w:r>
        <w:t xml:space="preserve">+ "x" = </w:t>
      </w:r>
      <w:proofErr w:type="spellStart"/>
      <w:r>
        <w:t>newdata</w:t>
      </w:r>
      <w:proofErr w:type="spellEnd"/>
      <w:r>
        <w:t>,</w:t>
      </w:r>
    </w:p>
    <w:p w:rsidR="006A19C4" w:rsidRDefault="006A19C4" w:rsidP="006A19C4">
      <w:r>
        <w:t>+ "</w:t>
      </w:r>
      <w:proofErr w:type="spellStart"/>
      <w:r>
        <w:t>spred</w:t>
      </w:r>
      <w:proofErr w:type="spellEnd"/>
      <w:r>
        <w:t xml:space="preserve">" = </w:t>
      </w:r>
      <w:proofErr w:type="spellStart"/>
      <w:r>
        <w:t>spred</w:t>
      </w:r>
      <w:proofErr w:type="spellEnd"/>
      <w:r>
        <w:t>,</w:t>
      </w:r>
    </w:p>
    <w:p w:rsidR="006A19C4" w:rsidRDefault="006A19C4" w:rsidP="006A19C4">
      <w:r>
        <w:t xml:space="preserve">+ "fit" = </w:t>
      </w:r>
      <w:proofErr w:type="spellStart"/>
      <w:r>
        <w:t>CI$fit</w:t>
      </w:r>
      <w:proofErr w:type="spellEnd"/>
      <w:r>
        <w:t>,</w:t>
      </w:r>
    </w:p>
    <w:p w:rsidR="006A19C4" w:rsidRDefault="006A19C4" w:rsidP="006A19C4">
      <w:r>
        <w:t xml:space="preserve">+ "lower" = </w:t>
      </w:r>
      <w:proofErr w:type="spellStart"/>
      <w:r>
        <w:t>CI$fit</w:t>
      </w:r>
      <w:proofErr w:type="spellEnd"/>
    </w:p>
    <w:p w:rsidR="006A19C4" w:rsidRDefault="006A19C4" w:rsidP="006A19C4">
      <w:r>
        <w:t>+ -</w:t>
      </w:r>
    </w:p>
    <w:p w:rsidR="006A19C4" w:rsidRDefault="006A19C4" w:rsidP="006A19C4">
      <w:r>
        <w:t xml:space="preserve">+ M * </w:t>
      </w:r>
      <w:proofErr w:type="spellStart"/>
      <w:r>
        <w:t>spred</w:t>
      </w:r>
      <w:proofErr w:type="spellEnd"/>
      <w:r>
        <w:t>,</w:t>
      </w:r>
    </w:p>
    <w:p w:rsidR="006A19C4" w:rsidRDefault="006A19C4" w:rsidP="006A19C4">
      <w:r>
        <w:t xml:space="preserve">+ "upper" = </w:t>
      </w:r>
      <w:proofErr w:type="spellStart"/>
      <w:r>
        <w:t>CI$fit</w:t>
      </w:r>
      <w:proofErr w:type="spellEnd"/>
      <w:r>
        <w:t xml:space="preserve"> + M * </w:t>
      </w:r>
      <w:proofErr w:type="spellStart"/>
      <w:r>
        <w:t>spred</w:t>
      </w:r>
      <w:proofErr w:type="spellEnd"/>
      <w:r>
        <w:t>)</w:t>
      </w:r>
    </w:p>
    <w:p w:rsidR="006A19C4" w:rsidRDefault="006A19C4" w:rsidP="006A19C4">
      <w:r>
        <w:t xml:space="preserve">+ </w:t>
      </w:r>
      <w:proofErr w:type="gramStart"/>
      <w:r>
        <w:t>return(</w:t>
      </w:r>
      <w:proofErr w:type="gramEnd"/>
      <w:r>
        <w:t>x)</w:t>
      </w:r>
    </w:p>
    <w:p w:rsidR="006A19C4" w:rsidRDefault="006A19C4" w:rsidP="006A19C4">
      <w:r>
        <w:t>+ }</w:t>
      </w:r>
    </w:p>
    <w:p w:rsidR="006A19C4" w:rsidRDefault="006A19C4" w:rsidP="006A19C4">
      <w:r>
        <w:t>Error: object '</w:t>
      </w:r>
      <w:proofErr w:type="spellStart"/>
      <w:r>
        <w:t>ci.sim</w:t>
      </w:r>
      <w:proofErr w:type="spellEnd"/>
      <w:r>
        <w:t>' not found</w:t>
      </w:r>
    </w:p>
    <w:p w:rsidR="006A19C4" w:rsidRDefault="006A19C4" w:rsidP="006A19C4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fit,level</w:t>
      </w:r>
      <w:proofErr w:type="spellEnd"/>
      <w:r>
        <w:t>=1-.05/3)</w:t>
      </w:r>
    </w:p>
    <w:p w:rsidR="006A19C4" w:rsidRDefault="006A19C4" w:rsidP="006A19C4">
      <w:r>
        <w:t xml:space="preserve">                 0.833 </w:t>
      </w:r>
      <w:proofErr w:type="gramStart"/>
      <w:r>
        <w:t>%  99.167</w:t>
      </w:r>
      <w:proofErr w:type="gramEnd"/>
      <w:r>
        <w:t xml:space="preserve"> %</w:t>
      </w:r>
    </w:p>
    <w:p w:rsidR="006A19C4" w:rsidRDefault="006A19C4" w:rsidP="006A19C4">
      <w:r>
        <w:t>(Intercept) -227.2505043 89.536358</w:t>
      </w:r>
    </w:p>
    <w:p w:rsidR="006A19C4" w:rsidRDefault="006A19C4" w:rsidP="006A19C4">
      <w:proofErr w:type="gramStart"/>
      <w:r>
        <w:t>x1</w:t>
      </w:r>
      <w:proofErr w:type="gramEnd"/>
      <w:r>
        <w:t xml:space="preserve">             0.8956369  2.013482</w:t>
      </w:r>
    </w:p>
    <w:p w:rsidR="006A19C4" w:rsidRDefault="006A19C4" w:rsidP="006A19C4">
      <w:proofErr w:type="gramStart"/>
      <w:r>
        <w:t>x2</w:t>
      </w:r>
      <w:proofErr w:type="gramEnd"/>
      <w:r>
        <w:t xml:space="preserve">            -1.3598737 20.090874</w:t>
      </w:r>
    </w:p>
    <w:p w:rsidR="006A19C4" w:rsidRDefault="006A19C4" w:rsidP="006A19C4">
      <w:r>
        <w:t xml:space="preserve">&gt; </w:t>
      </w:r>
      <w:proofErr w:type="gramStart"/>
      <w:r>
        <w:t>predict(</w:t>
      </w:r>
      <w:proofErr w:type="spellStart"/>
      <w:proofErr w:type="gramEnd"/>
      <w:r>
        <w:t>fit,newdata</w:t>
      </w:r>
      <w:proofErr w:type="spellEnd"/>
      <w:r>
        <w:t>=</w:t>
      </w:r>
      <w:proofErr w:type="spellStart"/>
      <w:r>
        <w:t>data.frame</w:t>
      </w:r>
      <w:proofErr w:type="spellEnd"/>
      <w:r>
        <w:t>(x1=34,x2=13),</w:t>
      </w:r>
      <w:proofErr w:type="spellStart"/>
      <w:r>
        <w:t>se.fit</w:t>
      </w:r>
      <w:proofErr w:type="spellEnd"/>
      <w:r>
        <w:t>=TRUE)</w:t>
      </w:r>
    </w:p>
    <w:p w:rsidR="006A19C4" w:rsidRDefault="006A19C4" w:rsidP="006A19C4">
      <w:r>
        <w:t>$fit</w:t>
      </w:r>
    </w:p>
    <w:p w:rsidR="006A19C4" w:rsidRDefault="006A19C4" w:rsidP="006A19C4">
      <w:r>
        <w:t xml:space="preserve">       1 </w:t>
      </w:r>
    </w:p>
    <w:p w:rsidR="006A19C4" w:rsidRDefault="006A19C4" w:rsidP="006A19C4">
      <w:r>
        <w:t xml:space="preserve">102.3495 </w:t>
      </w:r>
    </w:p>
    <w:p w:rsidR="006A19C4" w:rsidRDefault="006A19C4" w:rsidP="006A19C4"/>
    <w:p w:rsidR="006A19C4" w:rsidRDefault="006A19C4" w:rsidP="006A19C4">
      <w:r>
        <w:t>$</w:t>
      </w:r>
      <w:proofErr w:type="spellStart"/>
      <w:r>
        <w:t>se.fit</w:t>
      </w:r>
      <w:proofErr w:type="spellEnd"/>
    </w:p>
    <w:p w:rsidR="006A19C4" w:rsidRDefault="006A19C4" w:rsidP="006A19C4">
      <w:r>
        <w:t>[1] 12.9743</w:t>
      </w:r>
    </w:p>
    <w:p w:rsidR="006A19C4" w:rsidRDefault="006A19C4" w:rsidP="006A19C4"/>
    <w:p w:rsidR="006A19C4" w:rsidRDefault="006A19C4" w:rsidP="006A19C4">
      <w:r>
        <w:lastRenderedPageBreak/>
        <w:t>$</w:t>
      </w:r>
      <w:proofErr w:type="spellStart"/>
      <w:proofErr w:type="gramStart"/>
      <w:r>
        <w:t>df</w:t>
      </w:r>
      <w:proofErr w:type="spellEnd"/>
      <w:proofErr w:type="gramEnd"/>
    </w:p>
    <w:p w:rsidR="006A19C4" w:rsidRDefault="006A19C4" w:rsidP="006A19C4">
      <w:r>
        <w:t>[1] 18</w:t>
      </w:r>
    </w:p>
    <w:p w:rsidR="006A19C4" w:rsidRDefault="006A19C4" w:rsidP="006A19C4"/>
    <w:p w:rsidR="006A19C4" w:rsidRDefault="006A19C4" w:rsidP="006A19C4">
      <w:r>
        <w:t>$</w:t>
      </w:r>
      <w:proofErr w:type="spellStart"/>
      <w:r>
        <w:t>residual.scale</w:t>
      </w:r>
      <w:proofErr w:type="spellEnd"/>
    </w:p>
    <w:p w:rsidR="006A19C4" w:rsidRDefault="006A19C4" w:rsidP="006A19C4">
      <w:r>
        <w:t>[1] 11.00739</w:t>
      </w:r>
    </w:p>
    <w:p w:rsidR="006A19C4" w:rsidRDefault="006A19C4" w:rsidP="006A19C4"/>
    <w:p w:rsidR="006A19C4" w:rsidRDefault="006A19C4" w:rsidP="006A19C4">
      <w:r>
        <w:t xml:space="preserve">&gt; </w:t>
      </w:r>
      <w:proofErr w:type="gramStart"/>
      <w:r>
        <w:t>summary(</w:t>
      </w:r>
      <w:proofErr w:type="gramEnd"/>
      <w:r>
        <w:t>fit)</w:t>
      </w:r>
    </w:p>
    <w:p w:rsidR="006A19C4" w:rsidRDefault="006A19C4" w:rsidP="006A19C4"/>
    <w:p w:rsidR="006A19C4" w:rsidRDefault="006A19C4" w:rsidP="006A19C4">
      <w:r>
        <w:t>Call:</w:t>
      </w:r>
    </w:p>
    <w:p w:rsidR="006A19C4" w:rsidRDefault="006A19C4" w:rsidP="006A19C4">
      <w:proofErr w:type="gramStart"/>
      <w:r>
        <w:t>lm(</w:t>
      </w:r>
      <w:proofErr w:type="gramEnd"/>
      <w:r>
        <w:t>formula = y ~ x1 + x2, data = toy)</w:t>
      </w:r>
    </w:p>
    <w:p w:rsidR="006A19C4" w:rsidRDefault="006A19C4" w:rsidP="006A19C4"/>
    <w:p w:rsidR="006A19C4" w:rsidRDefault="006A19C4" w:rsidP="006A19C4">
      <w:r>
        <w:t>Residuals:</w:t>
      </w:r>
    </w:p>
    <w:p w:rsidR="006A19C4" w:rsidRDefault="006A19C4" w:rsidP="006A19C4">
      <w:r>
        <w:t xml:space="preserve">     Min       1Q   Median       3Q      Max </w:t>
      </w:r>
    </w:p>
    <w:p w:rsidR="006A19C4" w:rsidRDefault="006A19C4" w:rsidP="006A19C4">
      <w:r>
        <w:t>-</w:t>
      </w:r>
      <w:proofErr w:type="gramStart"/>
      <w:r>
        <w:t>18.4239  -</w:t>
      </w:r>
      <w:proofErr w:type="gramEnd"/>
      <w:r>
        <w:t xml:space="preserve">6.2161   0.7449   9.4356  20.2151 </w:t>
      </w:r>
    </w:p>
    <w:p w:rsidR="006A19C4" w:rsidRDefault="006A19C4" w:rsidP="006A19C4"/>
    <w:p w:rsidR="006A19C4" w:rsidRDefault="006A19C4" w:rsidP="006A19C4">
      <w:r>
        <w:t>Coefficients:</w:t>
      </w:r>
    </w:p>
    <w:p w:rsidR="006A19C4" w:rsidRDefault="006A19C4" w:rsidP="006A19C4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6A19C4" w:rsidRDefault="006A19C4" w:rsidP="006A19C4">
      <w:r>
        <w:t xml:space="preserve">(Intercept) -68.8571    </w:t>
      </w:r>
      <w:proofErr w:type="gramStart"/>
      <w:r>
        <w:t>60.0170  -</w:t>
      </w:r>
      <w:proofErr w:type="gramEnd"/>
      <w:r>
        <w:t xml:space="preserve">1.147   0.2663    </w:t>
      </w:r>
    </w:p>
    <w:p w:rsidR="006A19C4" w:rsidRDefault="006A19C4" w:rsidP="006A19C4">
      <w:proofErr w:type="gramStart"/>
      <w:r>
        <w:t>x1</w:t>
      </w:r>
      <w:proofErr w:type="gramEnd"/>
      <w:r>
        <w:t xml:space="preserve">            1.4546     0.2118   6.868    2e-06 ***</w:t>
      </w:r>
    </w:p>
    <w:p w:rsidR="006A19C4" w:rsidRDefault="006A19C4" w:rsidP="006A19C4">
      <w:proofErr w:type="gramStart"/>
      <w:r>
        <w:t>x2</w:t>
      </w:r>
      <w:proofErr w:type="gramEnd"/>
      <w:r>
        <w:t xml:space="preserve">            9.3655     4.0640   2.305   0.0333 *  </w:t>
      </w:r>
    </w:p>
    <w:p w:rsidR="006A19C4" w:rsidRDefault="006A19C4" w:rsidP="006A19C4">
      <w:r>
        <w:t>---</w:t>
      </w:r>
    </w:p>
    <w:p w:rsidR="006A19C4" w:rsidRDefault="006A19C4" w:rsidP="006A19C4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A19C4" w:rsidRDefault="006A19C4" w:rsidP="006A19C4"/>
    <w:p w:rsidR="006A19C4" w:rsidRDefault="006A19C4" w:rsidP="006A19C4">
      <w:r>
        <w:t>Residual standard error: 11.01 on 18 degrees of freedom</w:t>
      </w:r>
    </w:p>
    <w:p w:rsidR="006A19C4" w:rsidRDefault="006A19C4" w:rsidP="006A19C4">
      <w:r>
        <w:t xml:space="preserve">Multiple R-squared:  0.9167,    Adjusted R-squared:  0.9075 </w:t>
      </w:r>
    </w:p>
    <w:p w:rsidR="006A19C4" w:rsidRDefault="006A19C4" w:rsidP="006A19C4">
      <w:r>
        <w:t>F-statistic:  99.1 on 2 and 18 DF</w:t>
      </w:r>
      <w:proofErr w:type="gramStart"/>
      <w:r>
        <w:t>,  p</w:t>
      </w:r>
      <w:proofErr w:type="gramEnd"/>
      <w:r>
        <w:t>-value: 1.921e-10</w:t>
      </w:r>
    </w:p>
    <w:p w:rsidR="006A19C4" w:rsidRDefault="006A19C4" w:rsidP="006A19C4"/>
    <w:p w:rsidR="006A19C4" w:rsidRDefault="006A19C4" w:rsidP="006A19C4">
      <w:r>
        <w:t xml:space="preserve">&gt; </w:t>
      </w:r>
      <w:proofErr w:type="gramStart"/>
      <w:r>
        <w:t>q()</w:t>
      </w:r>
      <w:proofErr w:type="gramEnd"/>
    </w:p>
    <w:p w:rsidR="006A19C4" w:rsidRDefault="006A19C4" w:rsidP="006A19C4">
      <w:r>
        <w:t xml:space="preserve">Error in </w:t>
      </w:r>
      <w:proofErr w:type="spellStart"/>
      <w:proofErr w:type="gramStart"/>
      <w:r>
        <w:t>gzfile</w:t>
      </w:r>
      <w:proofErr w:type="spellEnd"/>
      <w:r>
        <w:t>(</w:t>
      </w:r>
      <w:proofErr w:type="gramEnd"/>
      <w:r>
        <w:t>file, "</w:t>
      </w:r>
      <w:proofErr w:type="spellStart"/>
      <w:r>
        <w:t>wb</w:t>
      </w:r>
      <w:proofErr w:type="spellEnd"/>
      <w:r>
        <w:t>") : cannot open the connection</w:t>
      </w:r>
    </w:p>
    <w:p w:rsidR="006A19C4" w:rsidRDefault="006A19C4" w:rsidP="006A19C4">
      <w:r>
        <w:lastRenderedPageBreak/>
        <w:t>In addition: Warning message:</w:t>
      </w:r>
    </w:p>
    <w:p w:rsidR="006A19C4" w:rsidRDefault="006A19C4" w:rsidP="006A19C4">
      <w:r>
        <w:t xml:space="preserve">In </w:t>
      </w:r>
      <w:proofErr w:type="spellStart"/>
      <w:proofErr w:type="gramStart"/>
      <w:r>
        <w:t>gzfile</w:t>
      </w:r>
      <w:proofErr w:type="spellEnd"/>
      <w:r>
        <w:t>(</w:t>
      </w:r>
      <w:proofErr w:type="gramEnd"/>
      <w:r>
        <w:t>file, "</w:t>
      </w:r>
      <w:proofErr w:type="spellStart"/>
      <w:r>
        <w:t>wb</w:t>
      </w:r>
      <w:proofErr w:type="spellEnd"/>
      <w:r>
        <w:t>") :</w:t>
      </w:r>
    </w:p>
    <w:p w:rsidR="006A19C4" w:rsidRDefault="006A19C4" w:rsidP="006A19C4">
      <w:r>
        <w:t xml:space="preserve">  </w:t>
      </w:r>
      <w:proofErr w:type="gramStart"/>
      <w:r>
        <w:t>cannot</w:t>
      </w:r>
      <w:proofErr w:type="gramEnd"/>
      <w:r>
        <w:t xml:space="preserve"> open compressed file '.</w:t>
      </w:r>
      <w:proofErr w:type="spellStart"/>
      <w:r>
        <w:t>RDataTmp</w:t>
      </w:r>
      <w:proofErr w:type="spellEnd"/>
      <w:r>
        <w:t>', probable reason 'Permission denied'</w:t>
      </w:r>
    </w:p>
    <w:p w:rsidR="00153632" w:rsidRDefault="006A19C4" w:rsidP="006A19C4">
      <w:r>
        <w:t>&gt;</w:t>
      </w:r>
      <w:bookmarkStart w:id="0" w:name="_GoBack"/>
      <w:bookmarkEnd w:id="0"/>
    </w:p>
    <w:sectPr w:rsidR="0015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C4"/>
    <w:rsid w:val="00153632"/>
    <w:rsid w:val="006A19C4"/>
    <w:rsid w:val="00872AF9"/>
    <w:rsid w:val="009B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72B96-5314-4D60-9BCF-67513020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1FEDA227</Template>
  <TotalTime>1</TotalTime>
  <Pages>10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Dolan, Thomas J. (S&amp;T-Student)</dc:creator>
  <cp:keywords/>
  <dc:description/>
  <cp:lastModifiedBy>Dolan, Thomas J. (S&amp;T-Student)</cp:lastModifiedBy>
  <cp:revision>1</cp:revision>
  <dcterms:created xsi:type="dcterms:W3CDTF">2015-02-24T21:17:00Z</dcterms:created>
  <dcterms:modified xsi:type="dcterms:W3CDTF">2015-02-24T21:18:00Z</dcterms:modified>
</cp:coreProperties>
</file>