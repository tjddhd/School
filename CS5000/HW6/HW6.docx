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B64" w:rsidRDefault="008E6D3A">
      <w:r>
        <w:t>Homework #6</w:t>
      </w:r>
    </w:p>
    <w:p w:rsidR="008E6D3A" w:rsidRDefault="008E6D3A">
      <w:r>
        <w:t>6.18</w:t>
      </w:r>
      <w:proofErr w:type="gramStart"/>
      <w:r>
        <w:t>.a</w:t>
      </w:r>
      <w:proofErr w:type="gramEnd"/>
    </w:p>
    <w:p w:rsidR="008E6D3A" w:rsidRDefault="008E6D3A">
      <w:r w:rsidRPr="008E6D3A">
        <w:t xml:space="preserve">&gt; prop &lt;- </w:t>
      </w:r>
      <w:proofErr w:type="spellStart"/>
      <w:proofErr w:type="gramStart"/>
      <w:r w:rsidRPr="008E6D3A">
        <w:t>read.table</w:t>
      </w:r>
      <w:proofErr w:type="spellEnd"/>
      <w:r w:rsidRPr="008E6D3A">
        <w:t>(</w:t>
      </w:r>
      <w:proofErr w:type="spellStart"/>
      <w:proofErr w:type="gramEnd"/>
      <w:r w:rsidRPr="008E6D3A">
        <w:t>file.choose</w:t>
      </w:r>
      <w:proofErr w:type="spellEnd"/>
      <w:r w:rsidRPr="008E6D3A">
        <w:t>(), header=F)</w:t>
      </w:r>
    </w:p>
    <w:p w:rsidR="00B41197" w:rsidRDefault="00B41197" w:rsidP="00B41197">
      <w:r w:rsidRPr="00B41197">
        <w:t>&gt; names(prop) &lt;- c("age","operating_cost","vacancy_rates","total_sq_footage","rental_rates")</w:t>
      </w:r>
    </w:p>
    <w:p w:rsidR="00B41197" w:rsidRDefault="00B41197" w:rsidP="00B41197">
      <w:r>
        <w:t xml:space="preserve">&gt; </w:t>
      </w:r>
      <w:proofErr w:type="gramStart"/>
      <w:r>
        <w:t>stem(</w:t>
      </w:r>
      <w:proofErr w:type="spellStart"/>
      <w:proofErr w:type="gramEnd"/>
      <w:r>
        <w:t>prop$age</w:t>
      </w:r>
      <w:proofErr w:type="spellEnd"/>
      <w:r>
        <w:t>)</w:t>
      </w:r>
    </w:p>
    <w:p w:rsidR="00B41197" w:rsidRDefault="00B41197" w:rsidP="00B41197">
      <w:r>
        <w:t xml:space="preserve">  The decimal point is at the |</w:t>
      </w:r>
    </w:p>
    <w:p w:rsidR="00B41197" w:rsidRDefault="00B41197" w:rsidP="00B41197">
      <w:pPr>
        <w:spacing w:after="0" w:line="240" w:lineRule="auto"/>
      </w:pPr>
      <w:r>
        <w:t xml:space="preserve">  10 | 55</w:t>
      </w:r>
    </w:p>
    <w:p w:rsidR="00B41197" w:rsidRDefault="00B41197" w:rsidP="00B41197">
      <w:pPr>
        <w:spacing w:after="0" w:line="240" w:lineRule="auto"/>
      </w:pPr>
      <w:r>
        <w:t xml:space="preserve">  11 | 5</w:t>
      </w:r>
    </w:p>
    <w:p w:rsidR="00B41197" w:rsidRDefault="00B41197" w:rsidP="00B41197">
      <w:pPr>
        <w:spacing w:after="0" w:line="240" w:lineRule="auto"/>
      </w:pPr>
      <w:r>
        <w:t xml:space="preserve">  12 | 005</w:t>
      </w:r>
    </w:p>
    <w:p w:rsidR="00B41197" w:rsidRDefault="00B41197" w:rsidP="00B41197">
      <w:pPr>
        <w:spacing w:after="0" w:line="240" w:lineRule="auto"/>
      </w:pPr>
      <w:r>
        <w:t xml:space="preserve">  13 | 00055888</w:t>
      </w:r>
    </w:p>
    <w:p w:rsidR="00B41197" w:rsidRDefault="00B41197" w:rsidP="00B41197">
      <w:pPr>
        <w:spacing w:after="0" w:line="240" w:lineRule="auto"/>
      </w:pPr>
      <w:r>
        <w:t xml:space="preserve">  14 | 0000000033555555568</w:t>
      </w:r>
    </w:p>
    <w:p w:rsidR="00B41197" w:rsidRDefault="00B41197" w:rsidP="00B41197">
      <w:pPr>
        <w:spacing w:after="0" w:line="240" w:lineRule="auto"/>
      </w:pPr>
      <w:r>
        <w:t xml:space="preserve">  15 | 000000000333355555669</w:t>
      </w:r>
    </w:p>
    <w:p w:rsidR="00B41197" w:rsidRDefault="00B41197" w:rsidP="00B41197">
      <w:pPr>
        <w:spacing w:after="0" w:line="240" w:lineRule="auto"/>
      </w:pPr>
      <w:r>
        <w:t xml:space="preserve">  16 | 00003555555558888</w:t>
      </w:r>
    </w:p>
    <w:p w:rsidR="00B41197" w:rsidRDefault="00B41197" w:rsidP="00B41197">
      <w:pPr>
        <w:spacing w:after="0" w:line="240" w:lineRule="auto"/>
      </w:pPr>
      <w:r>
        <w:t xml:space="preserve">  17 | 000258</w:t>
      </w:r>
    </w:p>
    <w:p w:rsidR="00B41197" w:rsidRDefault="00B41197" w:rsidP="00B41197">
      <w:pPr>
        <w:spacing w:after="0" w:line="240" w:lineRule="auto"/>
      </w:pPr>
      <w:r>
        <w:t xml:space="preserve">  18 | 08</w:t>
      </w:r>
    </w:p>
    <w:p w:rsidR="00B41197" w:rsidRDefault="00B41197" w:rsidP="00B41197">
      <w:pPr>
        <w:spacing w:after="0" w:line="240" w:lineRule="auto"/>
      </w:pPr>
      <w:r>
        <w:t xml:space="preserve">  19 | 33</w:t>
      </w:r>
    </w:p>
    <w:p w:rsidR="00B41197" w:rsidRDefault="00B41197" w:rsidP="00B41197"/>
    <w:p w:rsidR="00B41197" w:rsidRDefault="00B41197" w:rsidP="00B41197">
      <w:r>
        <w:t xml:space="preserve">&gt; </w:t>
      </w:r>
      <w:proofErr w:type="gramStart"/>
      <w:r>
        <w:t>stem(</w:t>
      </w:r>
      <w:proofErr w:type="spellStart"/>
      <w:proofErr w:type="gramEnd"/>
      <w:r>
        <w:t>prop$operating_cost</w:t>
      </w:r>
      <w:proofErr w:type="spellEnd"/>
      <w:r>
        <w:t>)</w:t>
      </w:r>
    </w:p>
    <w:p w:rsidR="00B41197" w:rsidRDefault="00B41197" w:rsidP="00B41197">
      <w:r>
        <w:t xml:space="preserve">  The decimal point is at the |</w:t>
      </w:r>
    </w:p>
    <w:p w:rsidR="00B41197" w:rsidRDefault="00B41197" w:rsidP="00B41197">
      <w:pPr>
        <w:spacing w:after="0" w:line="240" w:lineRule="auto"/>
      </w:pPr>
      <w:r>
        <w:t xml:space="preserve">   0 | 0000000000000000</w:t>
      </w:r>
    </w:p>
    <w:p w:rsidR="00B41197" w:rsidRDefault="00B41197" w:rsidP="00B41197">
      <w:pPr>
        <w:spacing w:after="0" w:line="240" w:lineRule="auto"/>
      </w:pPr>
      <w:r>
        <w:t xml:space="preserve">   2 | 00000000000000000000000</w:t>
      </w:r>
    </w:p>
    <w:p w:rsidR="00B41197" w:rsidRDefault="00B41197" w:rsidP="00B41197">
      <w:pPr>
        <w:spacing w:after="0" w:line="240" w:lineRule="auto"/>
      </w:pPr>
      <w:r>
        <w:t xml:space="preserve">   4 | 00000</w:t>
      </w:r>
    </w:p>
    <w:p w:rsidR="00B41197" w:rsidRDefault="00B41197" w:rsidP="00B41197">
      <w:pPr>
        <w:spacing w:after="0" w:line="240" w:lineRule="auto"/>
      </w:pPr>
      <w:r>
        <w:t xml:space="preserve">   6 | 0</w:t>
      </w:r>
    </w:p>
    <w:p w:rsidR="00B41197" w:rsidRDefault="00B41197" w:rsidP="00B41197">
      <w:pPr>
        <w:spacing w:after="0" w:line="240" w:lineRule="auto"/>
      </w:pPr>
      <w:r>
        <w:t xml:space="preserve">   8 | 0</w:t>
      </w:r>
    </w:p>
    <w:p w:rsidR="00B41197" w:rsidRDefault="00B41197" w:rsidP="00B41197">
      <w:pPr>
        <w:spacing w:after="0" w:line="240" w:lineRule="auto"/>
      </w:pPr>
      <w:r>
        <w:t xml:space="preserve">  10 | 00</w:t>
      </w:r>
    </w:p>
    <w:p w:rsidR="00B41197" w:rsidRDefault="00B41197" w:rsidP="00B41197">
      <w:pPr>
        <w:spacing w:after="0" w:line="240" w:lineRule="auto"/>
      </w:pPr>
      <w:r>
        <w:t xml:space="preserve">  12 | 00000</w:t>
      </w:r>
    </w:p>
    <w:p w:rsidR="00B41197" w:rsidRDefault="00B41197" w:rsidP="00B41197">
      <w:pPr>
        <w:spacing w:after="0" w:line="240" w:lineRule="auto"/>
      </w:pPr>
      <w:r>
        <w:t xml:space="preserve">  14 | 0000000000000</w:t>
      </w:r>
    </w:p>
    <w:p w:rsidR="00B41197" w:rsidRDefault="00B41197" w:rsidP="00B41197">
      <w:pPr>
        <w:spacing w:after="0" w:line="240" w:lineRule="auto"/>
      </w:pPr>
      <w:r>
        <w:t xml:space="preserve">  16 | 0000000000</w:t>
      </w:r>
    </w:p>
    <w:p w:rsidR="00B41197" w:rsidRDefault="00B41197" w:rsidP="00B41197">
      <w:pPr>
        <w:spacing w:after="0" w:line="240" w:lineRule="auto"/>
      </w:pPr>
      <w:r>
        <w:t xml:space="preserve">  18 | 000</w:t>
      </w:r>
    </w:p>
    <w:p w:rsidR="00B41197" w:rsidRDefault="00B41197" w:rsidP="00B41197">
      <w:pPr>
        <w:spacing w:after="0" w:line="240" w:lineRule="auto"/>
      </w:pPr>
      <w:r>
        <w:t xml:space="preserve">  20 | 00</w:t>
      </w:r>
    </w:p>
    <w:p w:rsidR="001D572E" w:rsidRDefault="001D572E" w:rsidP="00B41197">
      <w:pPr>
        <w:spacing w:after="0" w:line="240" w:lineRule="auto"/>
      </w:pPr>
    </w:p>
    <w:p w:rsidR="001D572E" w:rsidRDefault="001D572E" w:rsidP="001D572E">
      <w:pPr>
        <w:spacing w:after="0" w:line="240" w:lineRule="auto"/>
      </w:pPr>
      <w:r>
        <w:t xml:space="preserve">&gt; </w:t>
      </w:r>
      <w:proofErr w:type="gramStart"/>
      <w:r>
        <w:t>stem(</w:t>
      </w:r>
      <w:proofErr w:type="spellStart"/>
      <w:proofErr w:type="gramEnd"/>
      <w:r>
        <w:t>prop$vacancy_rates</w:t>
      </w:r>
      <w:proofErr w:type="spellEnd"/>
      <w:r>
        <w:t>)</w:t>
      </w:r>
    </w:p>
    <w:p w:rsidR="001D572E" w:rsidRDefault="001D572E" w:rsidP="001D572E">
      <w:pPr>
        <w:spacing w:after="0" w:line="240" w:lineRule="auto"/>
      </w:pPr>
      <w:r>
        <w:t xml:space="preserve">  The decimal point is at the |</w:t>
      </w:r>
    </w:p>
    <w:p w:rsidR="001D572E" w:rsidRDefault="001D572E" w:rsidP="001D572E">
      <w:pPr>
        <w:spacing w:after="0" w:line="240" w:lineRule="auto"/>
      </w:pPr>
      <w:r>
        <w:t xml:space="preserve">   2 | 0</w:t>
      </w:r>
    </w:p>
    <w:p w:rsidR="001D572E" w:rsidRDefault="001D572E" w:rsidP="001D572E">
      <w:pPr>
        <w:spacing w:after="0" w:line="240" w:lineRule="auto"/>
      </w:pPr>
      <w:r>
        <w:t xml:space="preserve">   4 | 080003358</w:t>
      </w:r>
    </w:p>
    <w:p w:rsidR="001D572E" w:rsidRDefault="001D572E" w:rsidP="001D572E">
      <w:pPr>
        <w:spacing w:after="0" w:line="240" w:lineRule="auto"/>
      </w:pPr>
      <w:r>
        <w:t xml:space="preserve">   6 | 012613</w:t>
      </w:r>
    </w:p>
    <w:p w:rsidR="001D572E" w:rsidRDefault="001D572E" w:rsidP="001D572E">
      <w:pPr>
        <w:spacing w:after="0" w:line="240" w:lineRule="auto"/>
      </w:pPr>
      <w:r>
        <w:t xml:space="preserve">   8 | 00001223456001555689</w:t>
      </w:r>
    </w:p>
    <w:p w:rsidR="001D572E" w:rsidRDefault="001D572E" w:rsidP="001D572E">
      <w:pPr>
        <w:spacing w:after="0" w:line="240" w:lineRule="auto"/>
      </w:pPr>
      <w:r>
        <w:t xml:space="preserve">  10 | 013344566677778123344666668</w:t>
      </w:r>
    </w:p>
    <w:p w:rsidR="001D572E" w:rsidRDefault="001D572E" w:rsidP="001D572E">
      <w:pPr>
        <w:spacing w:after="0" w:line="240" w:lineRule="auto"/>
      </w:pPr>
      <w:r>
        <w:t xml:space="preserve">  12 | 00011115777889002</w:t>
      </w:r>
    </w:p>
    <w:p w:rsidR="001D572E" w:rsidRDefault="001D572E" w:rsidP="001D572E">
      <w:pPr>
        <w:spacing w:after="0" w:line="240" w:lineRule="auto"/>
      </w:pPr>
      <w:r>
        <w:t xml:space="preserve">  14 | 6</w:t>
      </w:r>
    </w:p>
    <w:p w:rsidR="001D572E" w:rsidRDefault="001D572E" w:rsidP="001D572E">
      <w:r>
        <w:lastRenderedPageBreak/>
        <w:t xml:space="preserve">&gt; </w:t>
      </w:r>
      <w:proofErr w:type="gramStart"/>
      <w:r>
        <w:t>stem(</w:t>
      </w:r>
      <w:proofErr w:type="spellStart"/>
      <w:proofErr w:type="gramEnd"/>
      <w:r>
        <w:t>prop$total_sq_footage</w:t>
      </w:r>
      <w:proofErr w:type="spellEnd"/>
      <w:r>
        <w:t>)</w:t>
      </w:r>
    </w:p>
    <w:p w:rsidR="001D572E" w:rsidRDefault="001D572E" w:rsidP="001D572E">
      <w:pPr>
        <w:spacing w:after="0" w:line="240" w:lineRule="auto"/>
      </w:pPr>
      <w:r>
        <w:t xml:space="preserve">  The decimal point is 1 digit(s) to the left of the |</w:t>
      </w:r>
    </w:p>
    <w:p w:rsidR="001D572E" w:rsidRDefault="001D572E" w:rsidP="001D572E">
      <w:pPr>
        <w:spacing w:after="0" w:line="240" w:lineRule="auto"/>
      </w:pPr>
    </w:p>
    <w:p w:rsidR="001D572E" w:rsidRDefault="001D572E" w:rsidP="001D572E">
      <w:pPr>
        <w:spacing w:after="0" w:line="240" w:lineRule="auto"/>
      </w:pPr>
      <w:r>
        <w:t xml:space="preserve">  0 | 0000000000000000000000000000002333333333334444445555556678889</w:t>
      </w:r>
    </w:p>
    <w:p w:rsidR="001D572E" w:rsidRDefault="001D572E" w:rsidP="001D572E">
      <w:pPr>
        <w:spacing w:after="0" w:line="240" w:lineRule="auto"/>
      </w:pPr>
      <w:r>
        <w:t xml:space="preserve">  1 | 023444469</w:t>
      </w:r>
    </w:p>
    <w:p w:rsidR="001D572E" w:rsidRDefault="001D572E" w:rsidP="001D572E">
      <w:pPr>
        <w:spacing w:after="0" w:line="240" w:lineRule="auto"/>
      </w:pPr>
      <w:r>
        <w:t xml:space="preserve">  2 | 1223477</w:t>
      </w:r>
    </w:p>
    <w:p w:rsidR="001D572E" w:rsidRDefault="001D572E" w:rsidP="001D572E">
      <w:pPr>
        <w:spacing w:after="0" w:line="240" w:lineRule="auto"/>
      </w:pPr>
      <w:r>
        <w:t xml:space="preserve">  3 | 3</w:t>
      </w:r>
    </w:p>
    <w:p w:rsidR="001D572E" w:rsidRDefault="001D572E" w:rsidP="001D572E">
      <w:pPr>
        <w:spacing w:after="0" w:line="240" w:lineRule="auto"/>
      </w:pPr>
      <w:r>
        <w:t xml:space="preserve">  4 | </w:t>
      </w:r>
    </w:p>
    <w:p w:rsidR="001D572E" w:rsidRDefault="001D572E" w:rsidP="001D572E">
      <w:pPr>
        <w:spacing w:after="0" w:line="240" w:lineRule="auto"/>
      </w:pPr>
      <w:r>
        <w:t xml:space="preserve">  5 | 7</w:t>
      </w:r>
    </w:p>
    <w:p w:rsidR="001D572E" w:rsidRDefault="001D572E" w:rsidP="001D572E">
      <w:pPr>
        <w:spacing w:after="0" w:line="240" w:lineRule="auto"/>
      </w:pPr>
      <w:r>
        <w:t xml:space="preserve">  6 | 0</w:t>
      </w:r>
    </w:p>
    <w:p w:rsidR="001D572E" w:rsidRDefault="001D572E" w:rsidP="001D572E">
      <w:pPr>
        <w:spacing w:after="0" w:line="240" w:lineRule="auto"/>
      </w:pPr>
      <w:r>
        <w:t xml:space="preserve">  7 | 3</w:t>
      </w:r>
    </w:p>
    <w:p w:rsidR="001D572E" w:rsidRDefault="001D572E" w:rsidP="001D572E">
      <w:pPr>
        <w:spacing w:after="0"/>
      </w:pPr>
    </w:p>
    <w:p w:rsidR="001D572E" w:rsidRDefault="001D572E" w:rsidP="001D572E">
      <w:pPr>
        <w:spacing w:before="240" w:after="0"/>
      </w:pPr>
      <w:r>
        <w:t>6.18</w:t>
      </w:r>
      <w:proofErr w:type="gramStart"/>
      <w:r>
        <w:t>.b</w:t>
      </w:r>
      <w:proofErr w:type="gramEnd"/>
    </w:p>
    <w:p w:rsidR="001D572E" w:rsidRDefault="001D572E" w:rsidP="001D572E">
      <w:pPr>
        <w:spacing w:before="240" w:after="0"/>
      </w:pPr>
      <w:r>
        <w:t xml:space="preserve">&gt; </w:t>
      </w:r>
      <w:proofErr w:type="gramStart"/>
      <w:r>
        <w:t>with(</w:t>
      </w:r>
      <w:proofErr w:type="gramEnd"/>
      <w:r>
        <w:t>prop, pairs(</w:t>
      </w:r>
      <w:proofErr w:type="spellStart"/>
      <w:r>
        <w:t>data.frame</w:t>
      </w:r>
      <w:proofErr w:type="spellEnd"/>
      <w:r>
        <w:t xml:space="preserve">("RENTALS" = </w:t>
      </w:r>
      <w:proofErr w:type="spellStart"/>
      <w:r>
        <w:t>prop$rental_rates</w:t>
      </w:r>
      <w:proofErr w:type="spellEnd"/>
      <w:r>
        <w:t xml:space="preserve">, "AGE" = </w:t>
      </w:r>
      <w:proofErr w:type="spellStart"/>
      <w:r>
        <w:t>prop$age</w:t>
      </w:r>
      <w:proofErr w:type="spellEnd"/>
      <w:r>
        <w:t xml:space="preserve">, "OPERATING COST" = </w:t>
      </w:r>
      <w:proofErr w:type="spellStart"/>
      <w:r>
        <w:t>prop$operating_cost</w:t>
      </w:r>
      <w:proofErr w:type="spellEnd"/>
      <w:r>
        <w:t>, “VACANCIES”=</w:t>
      </w:r>
      <w:r w:rsidRPr="001D572E">
        <w:t xml:space="preserve"> </w:t>
      </w:r>
      <w:proofErr w:type="spellStart"/>
      <w:r>
        <w:t>prop$vacancy_rates</w:t>
      </w:r>
      <w:proofErr w:type="spellEnd"/>
      <w:r>
        <w:t>, “FOOTAGE”=</w:t>
      </w:r>
      <w:r w:rsidRPr="001D572E">
        <w:t xml:space="preserve"> </w:t>
      </w:r>
      <w:proofErr w:type="spellStart"/>
      <w:r>
        <w:t>prop$total_sq_footage</w:t>
      </w:r>
      <w:proofErr w:type="spellEnd"/>
      <w:r>
        <w:t>)))</w:t>
      </w:r>
    </w:p>
    <w:p w:rsidR="001D572E" w:rsidRDefault="001D572E" w:rsidP="001D572E">
      <w:pPr>
        <w:spacing w:before="240" w:after="0"/>
      </w:pPr>
      <w:r>
        <w:t xml:space="preserve">&gt; </w:t>
      </w:r>
      <w:proofErr w:type="gramStart"/>
      <w:r>
        <w:t>with(</w:t>
      </w:r>
      <w:proofErr w:type="gramEnd"/>
      <w:r>
        <w:t xml:space="preserve">prop, </w:t>
      </w:r>
      <w:proofErr w:type="spellStart"/>
      <w:r>
        <w:t>cor</w:t>
      </w:r>
      <w:proofErr w:type="spellEnd"/>
      <w:r>
        <w:t>(</w:t>
      </w:r>
      <w:proofErr w:type="spellStart"/>
      <w:r>
        <w:t>data.frame</w:t>
      </w:r>
      <w:proofErr w:type="spellEnd"/>
      <w:r>
        <w:t xml:space="preserve">("RENTALS" = </w:t>
      </w:r>
      <w:proofErr w:type="spellStart"/>
      <w:r>
        <w:t>prop$rental_rates</w:t>
      </w:r>
      <w:proofErr w:type="spellEnd"/>
      <w:r>
        <w:t xml:space="preserve">, "AGE" = </w:t>
      </w:r>
      <w:proofErr w:type="spellStart"/>
      <w:r>
        <w:t>prop$age</w:t>
      </w:r>
      <w:proofErr w:type="spellEnd"/>
      <w:r>
        <w:t xml:space="preserve">, "OPERATING COST" = </w:t>
      </w:r>
      <w:proofErr w:type="spellStart"/>
      <w:r>
        <w:t>prop$operating_cost</w:t>
      </w:r>
      <w:proofErr w:type="spellEnd"/>
      <w:r>
        <w:t xml:space="preserve">, "VACANCIES"= </w:t>
      </w:r>
      <w:proofErr w:type="spellStart"/>
      <w:r>
        <w:t>prop$vacancy_rates</w:t>
      </w:r>
      <w:proofErr w:type="spellEnd"/>
      <w:r>
        <w:t xml:space="preserve">, "FOOTAGE"= </w:t>
      </w:r>
      <w:proofErr w:type="spellStart"/>
      <w:r>
        <w:t>prop$total_sq_footage</w:t>
      </w:r>
      <w:proofErr w:type="spellEnd"/>
      <w:r>
        <w:t>)))</w:t>
      </w:r>
    </w:p>
    <w:p w:rsidR="001D572E" w:rsidRDefault="001D572E" w:rsidP="00571982">
      <w:pPr>
        <w:spacing w:after="0" w:line="240" w:lineRule="auto"/>
      </w:pPr>
      <w:r>
        <w:t xml:space="preserve">                  </w:t>
      </w:r>
      <w:r w:rsidR="00571982">
        <w:tab/>
      </w:r>
      <w:r w:rsidR="00571982">
        <w:tab/>
      </w:r>
      <w:r>
        <w:t>RENTALS         AGE</w:t>
      </w:r>
      <w:r w:rsidR="00571982">
        <w:tab/>
      </w:r>
      <w:r>
        <w:t xml:space="preserve">OPERATING.COST  </w:t>
      </w:r>
      <w:r w:rsidR="00571982">
        <w:tab/>
      </w:r>
      <w:r>
        <w:t xml:space="preserve">VACANCIES     </w:t>
      </w:r>
      <w:r w:rsidR="00571982">
        <w:tab/>
      </w:r>
      <w:r>
        <w:t>FOOTAGE</w:t>
      </w:r>
    </w:p>
    <w:p w:rsidR="001D572E" w:rsidRDefault="001D572E" w:rsidP="00571982">
      <w:pPr>
        <w:spacing w:after="0" w:line="240" w:lineRule="auto"/>
      </w:pPr>
      <w:r>
        <w:t xml:space="preserve">RENTALS       </w:t>
      </w:r>
      <w:r w:rsidR="00571982">
        <w:tab/>
      </w:r>
      <w:r w:rsidR="00571982">
        <w:tab/>
      </w:r>
      <w:r>
        <w:t xml:space="preserve"> </w:t>
      </w:r>
      <w:proofErr w:type="gramStart"/>
      <w:r>
        <w:t>1.00000000  0.53526237</w:t>
      </w:r>
      <w:proofErr w:type="gramEnd"/>
      <w:r>
        <w:t xml:space="preserve">      0.2885835 </w:t>
      </w:r>
      <w:r w:rsidR="00571982">
        <w:tab/>
      </w:r>
      <w:r w:rsidR="00571982">
        <w:tab/>
      </w:r>
      <w:r>
        <w:t xml:space="preserve">0.4406971 </w:t>
      </w:r>
      <w:r w:rsidR="00571982">
        <w:tab/>
      </w:r>
      <w:r>
        <w:t>0.08061073</w:t>
      </w:r>
    </w:p>
    <w:p w:rsidR="001D572E" w:rsidRDefault="001D572E" w:rsidP="00571982">
      <w:pPr>
        <w:spacing w:after="0" w:line="240" w:lineRule="auto"/>
      </w:pPr>
      <w:r>
        <w:t xml:space="preserve">AGE           </w:t>
      </w:r>
      <w:r w:rsidR="00571982">
        <w:tab/>
      </w:r>
      <w:r w:rsidR="00571982">
        <w:tab/>
      </w:r>
      <w:r>
        <w:t xml:space="preserve"> 0.53526237 1.00000000     -0.2502846  </w:t>
      </w:r>
      <w:r w:rsidR="00571982">
        <w:tab/>
      </w:r>
      <w:r w:rsidR="00571982">
        <w:tab/>
      </w:r>
      <w:r>
        <w:t xml:space="preserve">0.4137872  </w:t>
      </w:r>
      <w:r w:rsidR="00571982">
        <w:tab/>
      </w:r>
      <w:r>
        <w:t>0.06652647</w:t>
      </w:r>
    </w:p>
    <w:p w:rsidR="001D572E" w:rsidRDefault="001D572E" w:rsidP="00571982">
      <w:pPr>
        <w:spacing w:after="0" w:line="240" w:lineRule="auto"/>
      </w:pPr>
      <w:r>
        <w:t xml:space="preserve">OPERATING.COST </w:t>
      </w:r>
      <w:r w:rsidR="00571982">
        <w:tab/>
      </w:r>
      <w:r>
        <w:t xml:space="preserve">0.28858350 -0.25028456      1.0000000 </w:t>
      </w:r>
      <w:r w:rsidR="00571982">
        <w:tab/>
      </w:r>
      <w:r w:rsidR="00571982">
        <w:tab/>
      </w:r>
      <w:r>
        <w:t xml:space="preserve">0.3888264 </w:t>
      </w:r>
      <w:r w:rsidR="00571982">
        <w:tab/>
      </w:r>
      <w:r>
        <w:t>-0.25266347</w:t>
      </w:r>
    </w:p>
    <w:p w:rsidR="001D572E" w:rsidRDefault="001D572E" w:rsidP="00571982">
      <w:pPr>
        <w:spacing w:after="0" w:line="240" w:lineRule="auto"/>
      </w:pPr>
      <w:r>
        <w:t xml:space="preserve">VACANCIES      </w:t>
      </w:r>
      <w:r w:rsidR="00571982">
        <w:tab/>
      </w:r>
      <w:r w:rsidR="00571982">
        <w:tab/>
      </w:r>
      <w:proofErr w:type="gramStart"/>
      <w:r>
        <w:t>0.44069713  0.41378716</w:t>
      </w:r>
      <w:proofErr w:type="gramEnd"/>
      <w:r>
        <w:t xml:space="preserve">      0.3888264  </w:t>
      </w:r>
      <w:r w:rsidR="00571982">
        <w:tab/>
      </w:r>
      <w:r w:rsidR="00571982">
        <w:tab/>
      </w:r>
      <w:r>
        <w:t xml:space="preserve">1.0000000 </w:t>
      </w:r>
      <w:r w:rsidR="00571982">
        <w:tab/>
      </w:r>
      <w:r>
        <w:t>-0.37976174</w:t>
      </w:r>
    </w:p>
    <w:p w:rsidR="00571982" w:rsidRDefault="001D572E" w:rsidP="00571982">
      <w:pPr>
        <w:spacing w:after="0" w:line="240" w:lineRule="auto"/>
      </w:pPr>
      <w:r>
        <w:t xml:space="preserve">FOOTAGE        </w:t>
      </w:r>
      <w:r w:rsidR="00571982">
        <w:tab/>
      </w:r>
      <w:r w:rsidR="00571982">
        <w:tab/>
      </w:r>
      <w:proofErr w:type="gramStart"/>
      <w:r>
        <w:t>0.08061073  0.06652647</w:t>
      </w:r>
      <w:proofErr w:type="gramEnd"/>
      <w:r>
        <w:t xml:space="preserve">     -0.2526635 </w:t>
      </w:r>
      <w:r w:rsidR="00571982">
        <w:tab/>
      </w:r>
      <w:r w:rsidR="00571982">
        <w:tab/>
      </w:r>
      <w:r>
        <w:t xml:space="preserve">-0.3797617  </w:t>
      </w:r>
      <w:r w:rsidR="00571982">
        <w:tab/>
      </w:r>
      <w:r>
        <w:t>1.00000000</w:t>
      </w:r>
    </w:p>
    <w:p w:rsidR="00571982" w:rsidRDefault="00571982" w:rsidP="00571982">
      <w:pPr>
        <w:spacing w:after="0" w:line="240" w:lineRule="auto"/>
      </w:pPr>
    </w:p>
    <w:p w:rsidR="00571982" w:rsidRDefault="00571982" w:rsidP="00571982">
      <w:pPr>
        <w:spacing w:before="240" w:after="0"/>
      </w:pPr>
      <w:r>
        <w:t>6.18</w:t>
      </w:r>
      <w:proofErr w:type="gramStart"/>
      <w:r>
        <w:t>.c</w:t>
      </w:r>
      <w:proofErr w:type="gramEnd"/>
    </w:p>
    <w:p w:rsidR="00571982" w:rsidRDefault="00571982" w:rsidP="00571982">
      <w:pPr>
        <w:spacing w:before="240" w:after="0"/>
      </w:pPr>
      <w:r w:rsidRPr="00571982">
        <w:t xml:space="preserve">&gt; </w:t>
      </w:r>
      <w:proofErr w:type="spellStart"/>
      <w:r w:rsidRPr="00571982">
        <w:t>prop.lm</w:t>
      </w:r>
      <w:proofErr w:type="spellEnd"/>
      <w:r w:rsidRPr="00571982">
        <w:t xml:space="preserve"> &lt;- </w:t>
      </w:r>
      <w:proofErr w:type="gramStart"/>
      <w:r w:rsidRPr="00571982">
        <w:t>lm(</w:t>
      </w:r>
      <w:proofErr w:type="spellStart"/>
      <w:proofErr w:type="gramEnd"/>
      <w:r w:rsidRPr="00571982">
        <w:t>prop$rental_rates</w:t>
      </w:r>
      <w:proofErr w:type="spellEnd"/>
      <w:r w:rsidRPr="00571982">
        <w:t xml:space="preserve"> ~ </w:t>
      </w:r>
      <w:proofErr w:type="spellStart"/>
      <w:r w:rsidRPr="00571982">
        <w:t>prop$age</w:t>
      </w:r>
      <w:proofErr w:type="spellEnd"/>
      <w:r w:rsidRPr="00571982">
        <w:t xml:space="preserve"> + </w:t>
      </w:r>
      <w:proofErr w:type="spellStart"/>
      <w:r w:rsidRPr="00571982">
        <w:t>prop$operating_cost</w:t>
      </w:r>
      <w:proofErr w:type="spellEnd"/>
      <w:r w:rsidRPr="00571982">
        <w:t xml:space="preserve"> + </w:t>
      </w:r>
      <w:proofErr w:type="spellStart"/>
      <w:r w:rsidRPr="00571982">
        <w:t>prop$vacancy_rates</w:t>
      </w:r>
      <w:proofErr w:type="spellEnd"/>
      <w:r w:rsidRPr="00571982">
        <w:t xml:space="preserve"> + </w:t>
      </w:r>
      <w:proofErr w:type="spellStart"/>
      <w:r w:rsidRPr="00571982">
        <w:t>prop$total_sq_footage</w:t>
      </w:r>
      <w:proofErr w:type="spellEnd"/>
      <w:r w:rsidRPr="00571982">
        <w:t>, data = prop)</w:t>
      </w:r>
    </w:p>
    <w:p w:rsidR="00571982" w:rsidRDefault="0054143C" w:rsidP="00571982">
      <w:pPr>
        <w:spacing w:before="240" w:after="0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prop.lm</w:t>
      </w:r>
      <w:proofErr w:type="spellEnd"/>
      <w:r>
        <w:t>)</w:t>
      </w:r>
    </w:p>
    <w:p w:rsidR="00571982" w:rsidRDefault="00571982" w:rsidP="00571982">
      <w:pPr>
        <w:spacing w:before="240" w:after="0"/>
      </w:pPr>
      <w:r>
        <w:t>Y = -521828 +38000X1 + 7428X2 + 3755X3 + 152945X4 + error</w:t>
      </w:r>
    </w:p>
    <w:p w:rsidR="00571982" w:rsidRDefault="00571982" w:rsidP="00571982">
      <w:pPr>
        <w:spacing w:before="240" w:after="0"/>
      </w:pPr>
    </w:p>
    <w:p w:rsidR="00571982" w:rsidRDefault="00571982" w:rsidP="00571982">
      <w:pPr>
        <w:spacing w:before="240" w:after="0"/>
      </w:pPr>
      <w:r>
        <w:t>6.18</w:t>
      </w:r>
      <w:proofErr w:type="gramStart"/>
      <w:r>
        <w:t>.d</w:t>
      </w:r>
      <w:proofErr w:type="gramEnd"/>
    </w:p>
    <w:p w:rsidR="00571982" w:rsidRDefault="00571982" w:rsidP="00571982">
      <w:pPr>
        <w:spacing w:before="240" w:after="0"/>
      </w:pPr>
      <w:r>
        <w:t xml:space="preserve">&gt; e &lt;- </w:t>
      </w:r>
      <w:proofErr w:type="spellStart"/>
      <w:r>
        <w:t>prop.lm$residuals</w:t>
      </w:r>
      <w:proofErr w:type="spellEnd"/>
    </w:p>
    <w:p w:rsidR="0054143C" w:rsidRDefault="00571982" w:rsidP="00571982">
      <w:pPr>
        <w:spacing w:before="240" w:after="0"/>
      </w:pPr>
      <w:r>
        <w:t xml:space="preserve">&gt; </w:t>
      </w:r>
      <w:proofErr w:type="gramStart"/>
      <w:r>
        <w:t>boxplot(</w:t>
      </w:r>
      <w:proofErr w:type="gramEnd"/>
      <w:r>
        <w:t>e)</w:t>
      </w:r>
    </w:p>
    <w:p w:rsidR="0054143C" w:rsidRDefault="0054143C" w:rsidP="00571982">
      <w:pPr>
        <w:spacing w:before="240" w:after="0"/>
      </w:pPr>
    </w:p>
    <w:p w:rsidR="0054143C" w:rsidRDefault="0054143C" w:rsidP="00571982">
      <w:pPr>
        <w:spacing w:before="240" w:after="0"/>
      </w:pPr>
      <w:r>
        <w:lastRenderedPageBreak/>
        <w:t>6.18</w:t>
      </w:r>
      <w:proofErr w:type="gramStart"/>
      <w:r>
        <w:t>.e</w:t>
      </w:r>
      <w:proofErr w:type="gramEnd"/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prop$rental_rates,e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prop$age,e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prop$operating_cost,e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prop$vacancy_rates,e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prop$total_sq_footage,e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prop$age+prop$operating_cost,e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prop$age+prop$vacancy_rates,e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prop$age+prop$total_sq_footage,e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prop$vacancy_rates+prop$operating_cost,e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prop$total_sq_footage+prop$operating_cost,e</w:t>
      </w:r>
      <w:proofErr w:type="spellEnd"/>
      <w:r>
        <w:t>)</w:t>
      </w:r>
    </w:p>
    <w:p w:rsidR="00C27B64" w:rsidRDefault="00C27B64" w:rsidP="00C27B64">
      <w:pPr>
        <w:spacing w:before="240" w:after="0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prop$total_sq_footage+prop$vacancy_rates,e</w:t>
      </w:r>
      <w:proofErr w:type="spellEnd"/>
      <w:r>
        <w:t>)</w:t>
      </w:r>
    </w:p>
    <w:p w:rsidR="00C27B64" w:rsidRDefault="00C27B64" w:rsidP="00C27B64">
      <w:pPr>
        <w:spacing w:before="240" w:after="0"/>
      </w:pPr>
      <w:r w:rsidRPr="00C27B64">
        <w:t xml:space="preserve">&gt; </w:t>
      </w:r>
      <w:proofErr w:type="spellStart"/>
      <w:proofErr w:type="gramStart"/>
      <w:r w:rsidRPr="00C27B64">
        <w:t>qqnorm</w:t>
      </w:r>
      <w:proofErr w:type="spellEnd"/>
      <w:r w:rsidRPr="00C27B64">
        <w:t>(</w:t>
      </w:r>
      <w:proofErr w:type="gramEnd"/>
      <w:r w:rsidRPr="00C27B64">
        <w:t>e)</w:t>
      </w:r>
    </w:p>
    <w:p w:rsidR="00C27B64" w:rsidRDefault="00C27B64" w:rsidP="00C27B64">
      <w:pPr>
        <w:spacing w:before="240" w:after="0"/>
      </w:pPr>
      <w:r>
        <w:t>6.18</w:t>
      </w:r>
      <w:proofErr w:type="gramStart"/>
      <w:r>
        <w:t>.f</w:t>
      </w:r>
      <w:proofErr w:type="gramEnd"/>
    </w:p>
    <w:p w:rsidR="00C27B64" w:rsidRDefault="00C27B64" w:rsidP="00C27B64">
      <w:pPr>
        <w:spacing w:before="240" w:after="0"/>
      </w:pPr>
      <w:r>
        <w:t>Yes</w:t>
      </w:r>
    </w:p>
    <w:p w:rsidR="00C27B64" w:rsidRDefault="00C27B64" w:rsidP="00C27B64">
      <w:pPr>
        <w:spacing w:before="240" w:after="0"/>
      </w:pPr>
      <w:r>
        <w:t>6.19</w:t>
      </w:r>
      <w:proofErr w:type="gramStart"/>
      <w:r>
        <w:t>.a</w:t>
      </w:r>
      <w:proofErr w:type="gramEnd"/>
    </w:p>
    <w:p w:rsidR="00C27B64" w:rsidRDefault="00C27B64" w:rsidP="00C27B64">
      <w:pPr>
        <w:spacing w:before="240" w:after="0"/>
      </w:pPr>
      <w:r>
        <w:t>H0: B1=B2=B3=B4=0, HA: At least one predictor does not equal 0</w:t>
      </w:r>
      <w:r w:rsidR="00CD0A83">
        <w:t xml:space="preserve">, MSE = </w:t>
      </w:r>
      <w:r w:rsidR="00CD0A83" w:rsidRPr="00CD0A83">
        <w:t>5815516051</w:t>
      </w:r>
      <w:r w:rsidR="00A30739">
        <w:t xml:space="preserve">, MSR = </w:t>
      </w:r>
      <w:r w:rsidR="00A30739" w:rsidRPr="00A30739">
        <w:t>117764200035</w:t>
      </w:r>
      <w:r w:rsidR="00A30739">
        <w:t xml:space="preserve">, F* = MSR/MSE = 20.25, </w:t>
      </w:r>
      <w:proofErr w:type="gramStart"/>
      <w:r w:rsidR="00A30739">
        <w:t>t(</w:t>
      </w:r>
      <w:proofErr w:type="gramEnd"/>
      <w:r w:rsidR="00A30739">
        <w:t>.95,4)=2.132, if |t*| &lt;= 2.132, conclude H0, otherwise conclude HA. Conclude H0</w:t>
      </w:r>
    </w:p>
    <w:p w:rsidR="00A30739" w:rsidRDefault="00A30739" w:rsidP="00336A0A">
      <w:pPr>
        <w:spacing w:before="240" w:after="0" w:line="240" w:lineRule="auto"/>
      </w:pPr>
      <w:r>
        <w:t>6.19</w:t>
      </w:r>
      <w:proofErr w:type="gramStart"/>
      <w:r>
        <w:t>.c</w:t>
      </w:r>
      <w:proofErr w:type="gramEnd"/>
    </w:p>
    <w:p w:rsidR="00A30739" w:rsidRDefault="00A30739" w:rsidP="00336A0A">
      <w:pPr>
        <w:spacing w:before="240" w:after="0" w:line="240" w:lineRule="auto"/>
      </w:pPr>
      <w:r w:rsidRPr="00A30739">
        <w:t xml:space="preserve">&gt; </w:t>
      </w:r>
      <w:proofErr w:type="spellStart"/>
      <w:proofErr w:type="gramStart"/>
      <w:r w:rsidRPr="00A30739">
        <w:t>ssr</w:t>
      </w:r>
      <w:proofErr w:type="spellEnd"/>
      <w:proofErr w:type="gramEnd"/>
      <w:r w:rsidRPr="00A30739">
        <w:t xml:space="preserve"> &lt;- sum(e^2)</w:t>
      </w:r>
    </w:p>
    <w:p w:rsidR="00A30739" w:rsidRDefault="00A30739" w:rsidP="00C27B64">
      <w:pPr>
        <w:spacing w:before="240" w:after="0"/>
      </w:pPr>
      <w:r w:rsidRPr="00A30739">
        <w:t xml:space="preserve">&gt; </w:t>
      </w:r>
      <w:proofErr w:type="spellStart"/>
      <w:proofErr w:type="gramStart"/>
      <w:r w:rsidRPr="00A30739">
        <w:t>sst</w:t>
      </w:r>
      <w:proofErr w:type="spellEnd"/>
      <w:proofErr w:type="gramEnd"/>
      <w:r w:rsidRPr="00A30739">
        <w:t xml:space="preserve"> &lt;- </w:t>
      </w:r>
      <w:proofErr w:type="spellStart"/>
      <w:r w:rsidRPr="00A30739">
        <w:t>ssr</w:t>
      </w:r>
      <w:proofErr w:type="spellEnd"/>
      <w:r w:rsidRPr="00A30739">
        <w:t xml:space="preserve"> + </w:t>
      </w:r>
      <w:r>
        <w:t>mean</w:t>
      </w:r>
      <w:r w:rsidRPr="00A30739">
        <w:t>(e^2)</w:t>
      </w:r>
    </w:p>
    <w:p w:rsidR="00A30739" w:rsidRDefault="00A30739" w:rsidP="00C27B64">
      <w:pPr>
        <w:spacing w:before="240" w:after="0"/>
      </w:pPr>
      <w:r w:rsidRPr="00A30739">
        <w:t xml:space="preserve">&gt; r &lt;- </w:t>
      </w:r>
      <w:proofErr w:type="spellStart"/>
      <w:r w:rsidRPr="00A30739">
        <w:t>ssr</w:t>
      </w:r>
      <w:proofErr w:type="spellEnd"/>
      <w:r w:rsidRPr="00A30739">
        <w:t>/</w:t>
      </w:r>
      <w:proofErr w:type="spellStart"/>
      <w:r w:rsidRPr="00A30739">
        <w:t>sst</w:t>
      </w:r>
      <w:proofErr w:type="spellEnd"/>
    </w:p>
    <w:p w:rsidR="00A30739" w:rsidRDefault="00A30739" w:rsidP="00C27B64">
      <w:pPr>
        <w:spacing w:before="240" w:after="0"/>
      </w:pPr>
      <w:r w:rsidRPr="00A30739">
        <w:t>[1] 0.9878049</w:t>
      </w:r>
    </w:p>
    <w:p w:rsidR="00A30739" w:rsidRDefault="00A30739" w:rsidP="00C27B64">
      <w:pPr>
        <w:spacing w:before="240" w:after="0"/>
      </w:pPr>
      <w:r>
        <w:t>T</w:t>
      </w:r>
      <w:r w:rsidR="00336A0A">
        <w:t>hus, we have a close fit since R2 is close to one</w:t>
      </w:r>
    </w:p>
    <w:p w:rsidR="00336A0A" w:rsidRDefault="00336A0A" w:rsidP="00C27B64">
      <w:pPr>
        <w:spacing w:before="240" w:after="0"/>
      </w:pPr>
      <w:r>
        <w:t>6.21.1</w:t>
      </w:r>
    </w:p>
    <w:p w:rsidR="00336A0A" w:rsidRDefault="00336A0A" w:rsidP="00C27B64">
      <w:pPr>
        <w:spacing w:before="240" w:after="0"/>
      </w:pPr>
      <w:r w:rsidRPr="00336A0A">
        <w:t xml:space="preserve">&gt; newdata1 &lt;- </w:t>
      </w:r>
      <w:proofErr w:type="spellStart"/>
      <w:proofErr w:type="gramStart"/>
      <w:r w:rsidRPr="00336A0A">
        <w:t>read.table</w:t>
      </w:r>
      <w:proofErr w:type="spellEnd"/>
      <w:r w:rsidRPr="00336A0A">
        <w:t>(</w:t>
      </w:r>
      <w:proofErr w:type="spellStart"/>
      <w:proofErr w:type="gramEnd"/>
      <w:r w:rsidRPr="00336A0A">
        <w:t>file.choose</w:t>
      </w:r>
      <w:proofErr w:type="spellEnd"/>
      <w:r w:rsidRPr="00336A0A">
        <w:t>())</w:t>
      </w:r>
    </w:p>
    <w:p w:rsidR="00336A0A" w:rsidRDefault="00336A0A" w:rsidP="00C27B64">
      <w:pPr>
        <w:spacing w:before="240" w:after="0"/>
      </w:pPr>
      <w:r w:rsidRPr="00336A0A">
        <w:t xml:space="preserve">&gt; </w:t>
      </w:r>
      <w:proofErr w:type="gramStart"/>
      <w:r w:rsidRPr="00336A0A">
        <w:t>predict(</w:t>
      </w:r>
      <w:proofErr w:type="gramEnd"/>
      <w:r w:rsidRPr="00336A0A">
        <w:t>prop.lm,newdata1,interval="confidence", level=.95)</w:t>
      </w:r>
    </w:p>
    <w:p w:rsidR="00336A0A" w:rsidRDefault="00336A0A" w:rsidP="00C27B64">
      <w:pPr>
        <w:spacing w:before="240" w:after="0"/>
      </w:pPr>
      <w:r>
        <w:t>6.21.2</w:t>
      </w:r>
    </w:p>
    <w:p w:rsidR="00336A0A" w:rsidRDefault="00336A0A" w:rsidP="00C27B64">
      <w:pPr>
        <w:spacing w:before="240" w:after="0"/>
      </w:pPr>
      <w:r>
        <w:t xml:space="preserve">&gt; </w:t>
      </w:r>
      <w:bookmarkStart w:id="0" w:name="_GoBack"/>
      <w:bookmarkEnd w:id="0"/>
      <w:r w:rsidRPr="00336A0A">
        <w:t>predict(prop.lm,newdata1,interval="predict", level=.95)</w:t>
      </w:r>
    </w:p>
    <w:p w:rsidR="00336A0A" w:rsidRDefault="00336A0A">
      <w:r>
        <w:br w:type="page"/>
      </w:r>
    </w:p>
    <w:p w:rsidR="00336A0A" w:rsidRDefault="00336A0A" w:rsidP="00C27B64">
      <w:pPr>
        <w:spacing w:before="240" w:after="0"/>
      </w:pP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6_3_18_b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2E" w:rsidRDefault="001D572E" w:rsidP="00571982">
      <w:pPr>
        <w:spacing w:before="240" w:after="0"/>
      </w:pPr>
      <w:r>
        <w:br w:type="page"/>
      </w:r>
    </w:p>
    <w:p w:rsidR="00336A0A" w:rsidRDefault="00336A0A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6_3_18_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6_3_18_e_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6_3_18_e_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6_3_18_e_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6_3_18_e_4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6_3_18_e_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6_3_18_e_6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6_3_18_e_7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W6_3_18_e_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W6_3_18_e_9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6_3_18_e_10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W6_3_18_e_11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32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W6_3_18_e_12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0A" w:rsidRDefault="00336A0A"/>
    <w:sectPr w:rsidR="0033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22B"/>
    <w:rsid w:val="001D572E"/>
    <w:rsid w:val="00336A0A"/>
    <w:rsid w:val="003D41AC"/>
    <w:rsid w:val="0054143C"/>
    <w:rsid w:val="00571982"/>
    <w:rsid w:val="008E6D3A"/>
    <w:rsid w:val="00935F66"/>
    <w:rsid w:val="00A30739"/>
    <w:rsid w:val="00B41197"/>
    <w:rsid w:val="00C27B64"/>
    <w:rsid w:val="00CD0A83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D212A-5917-46D3-AD21-43B2511C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7FAA277E</Template>
  <TotalTime>121</TotalTime>
  <Pages>12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Dolan, Thomas J. (S&amp;T-Student)</cp:lastModifiedBy>
  <cp:revision>3</cp:revision>
  <dcterms:created xsi:type="dcterms:W3CDTF">2015-03-10T06:01:00Z</dcterms:created>
  <dcterms:modified xsi:type="dcterms:W3CDTF">2015-03-10T18:38:00Z</dcterms:modified>
</cp:coreProperties>
</file>